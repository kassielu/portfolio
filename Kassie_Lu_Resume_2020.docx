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5304"/>
        <w:gridCol w:w="4056"/>
      </w:tblGrid>
      <w:tr w:rsidR="007A0F44" w:rsidRPr="00565B06" w14:paraId="127CBC69" w14:textId="77777777" w:rsidTr="00174A87">
        <w:trPr>
          <w:trHeight w:hRule="exact" w:val="1944"/>
        </w:trPr>
        <w:tc>
          <w:tcPr>
            <w:tcW w:w="4896" w:type="dxa"/>
            <w:tcMar>
              <w:right w:w="144" w:type="dxa"/>
            </w:tcMar>
            <w:vAlign w:val="bottom"/>
          </w:tcPr>
          <w:p w14:paraId="127CBC62" w14:textId="77777777" w:rsidR="007A0F44" w:rsidRPr="002046AC" w:rsidRDefault="00891DF2" w:rsidP="00174A87">
            <w:pPr>
              <w:pStyle w:val="Title"/>
              <w:rPr>
                <w:rFonts w:asciiTheme="majorHAnsi" w:hAnsiTheme="majorHAnsi" w:cstheme="majorHAnsi"/>
                <w:b/>
                <w:bCs/>
              </w:rPr>
            </w:pPr>
            <w:r w:rsidRPr="002046AC">
              <w:rPr>
                <w:rFonts w:asciiTheme="majorHAnsi" w:hAnsiTheme="majorHAnsi" w:cstheme="majorHAnsi"/>
                <w:b/>
                <w:bCs/>
              </w:rPr>
              <w:t>kassie</w:t>
            </w:r>
          </w:p>
          <w:p w14:paraId="127CBC63" w14:textId="77777777" w:rsidR="007A0F44" w:rsidRPr="00565B06" w:rsidRDefault="00891DF2" w:rsidP="00174A87">
            <w:pPr>
              <w:pStyle w:val="Subtitle"/>
            </w:pPr>
            <w:r>
              <w:t>lu</w:t>
            </w:r>
          </w:p>
        </w:tc>
        <w:tc>
          <w:tcPr>
            <w:tcW w:w="3744" w:type="dxa"/>
            <w:tcMar>
              <w:left w:w="144" w:type="dxa"/>
            </w:tcMar>
            <w:vAlign w:val="bottom"/>
          </w:tcPr>
          <w:p w14:paraId="127CBC64" w14:textId="296BC17A" w:rsidR="007A0F44" w:rsidRDefault="007A0F44" w:rsidP="00174A87">
            <w:pPr>
              <w:pStyle w:val="ContactInfo"/>
            </w:pPr>
          </w:p>
          <w:p w14:paraId="127CBC65" w14:textId="42FDB45F" w:rsidR="007A0F44" w:rsidRDefault="007A0F44" w:rsidP="00174A87">
            <w:pPr>
              <w:pStyle w:val="ContactInfo"/>
            </w:pPr>
          </w:p>
          <w:p w14:paraId="127CBC66" w14:textId="77777777" w:rsidR="007A0F44" w:rsidRDefault="00A02068" w:rsidP="00174A87">
            <w:pPr>
              <w:pStyle w:val="ContactInfo"/>
            </w:pPr>
            <w:sdt>
              <w:sdtPr>
                <w:alias w:val="Enter email:"/>
                <w:tag w:val="Enter email:"/>
                <w:id w:val="479813182"/>
                <w:placeholder>
                  <w:docPart w:val="06B7970FD1AC47E9BC1C18D10A0D42A2"/>
                </w:placeholder>
                <w:dataBinding w:prefixMappings="xmlns:ns0='http://schemas.microsoft.com/office/2006/coverPageProps' " w:xpath="/ns0:CoverPageProperties[1]/ns0:CompanyEmail[1]" w:storeItemID="{55AF091B-3C7A-41E3-B477-F2FDAA23CFDA}"/>
                <w15:appearance w15:val="hidden"/>
                <w:text w:multiLine="1"/>
              </w:sdtPr>
              <w:sdtEndPr/>
              <w:sdtContent>
                <w:r w:rsidR="003A32E9">
                  <w:t>kasselu@gmail.com</w:t>
                </w:r>
              </w:sdtContent>
            </w:sdt>
            <w:r w:rsidR="007A0F44">
              <w:t xml:space="preserve">  </w:t>
            </w:r>
            <w:r w:rsidR="007A0F44">
              <w:rPr>
                <w:noProof/>
              </w:rPr>
              <mc:AlternateContent>
                <mc:Choice Requires="wps">
                  <w:drawing>
                    <wp:inline distT="0" distB="0" distL="0" distR="0" wp14:anchorId="127CBCAD" wp14:editId="127CBCAE">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120019"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3494ba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127CBC67" w14:textId="77777777" w:rsidR="007A0F44" w:rsidRDefault="00A02068" w:rsidP="00174A87">
            <w:pPr>
              <w:pStyle w:val="ContactInfo"/>
            </w:pPr>
            <w:sdt>
              <w:sdtPr>
                <w:alias w:val="Enter LinkedIn profile:"/>
                <w:tag w:val="Enter LinkedIn profile:"/>
                <w:id w:val="-1253892234"/>
                <w:placeholder>
                  <w:docPart w:val="B20AD266E21E4355B05C62F118955AE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3A32E9" w:rsidRPr="003A32E9">
                  <w:t>linkedin.com/in/kassie-lu-67286b5</w:t>
                </w:r>
              </w:sdtContent>
            </w:sdt>
            <w:r w:rsidR="007A0F44">
              <w:t xml:space="preserve">  </w:t>
            </w:r>
            <w:r w:rsidR="007A0F44" w:rsidRPr="009D0878">
              <w:rPr>
                <w:noProof/>
              </w:rPr>
              <mc:AlternateContent>
                <mc:Choice Requires="wps">
                  <w:drawing>
                    <wp:inline distT="0" distB="0" distL="0" distR="0" wp14:anchorId="127CBCAF" wp14:editId="127CBCB0">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3DE90F"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3494ba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27CBC68" w14:textId="77777777" w:rsidR="007A0F44" w:rsidRPr="00565B06" w:rsidRDefault="007A0F44" w:rsidP="00174A87">
            <w:pPr>
              <w:pStyle w:val="ContactInfo"/>
            </w:pPr>
            <w:r>
              <w:t xml:space="preserve">  </w:t>
            </w:r>
          </w:p>
        </w:tc>
        <w:bookmarkStart w:id="0" w:name="_GoBack"/>
        <w:bookmarkEnd w:id="0"/>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91"/>
        <w:gridCol w:w="9365"/>
      </w:tblGrid>
      <w:tr w:rsidR="000E24AC" w:rsidRPr="00565B06" w14:paraId="127CBC6C" w14:textId="77777777" w:rsidTr="00906FD4">
        <w:trPr>
          <w:cnfStyle w:val="100000000000" w:firstRow="1" w:lastRow="0" w:firstColumn="0" w:lastColumn="0" w:oddVBand="0" w:evenVBand="0" w:oddHBand="0" w:evenHBand="0" w:firstRowFirstColumn="0" w:firstRowLastColumn="0" w:lastRowFirstColumn="0" w:lastRowLastColumn="0"/>
        </w:trPr>
        <w:tc>
          <w:tcPr>
            <w:tcW w:w="791" w:type="dxa"/>
            <w:tcBorders>
              <w:bottom w:val="none" w:sz="0" w:space="0" w:color="auto"/>
            </w:tcBorders>
            <w:tcMar>
              <w:bottom w:w="0" w:type="dxa"/>
              <w:right w:w="216" w:type="dxa"/>
            </w:tcMar>
            <w:vAlign w:val="bottom"/>
          </w:tcPr>
          <w:p w14:paraId="127CBC6A" w14:textId="77777777" w:rsidR="000E24AC" w:rsidRPr="00565B06" w:rsidRDefault="000E24AC" w:rsidP="009D0878">
            <w:pPr>
              <w:pStyle w:val="Icons"/>
            </w:pPr>
          </w:p>
        </w:tc>
        <w:tc>
          <w:tcPr>
            <w:tcW w:w="9365" w:type="dxa"/>
            <w:tcBorders>
              <w:bottom w:val="none" w:sz="0" w:space="0" w:color="auto"/>
            </w:tcBorders>
            <w:tcMar>
              <w:bottom w:w="0" w:type="dxa"/>
            </w:tcMar>
            <w:vAlign w:val="bottom"/>
          </w:tcPr>
          <w:p w14:paraId="127CBC6B" w14:textId="77777777" w:rsidR="000E24AC" w:rsidRPr="00891DF2" w:rsidRDefault="00891DF2" w:rsidP="007850D1">
            <w:pPr>
              <w:pStyle w:val="Heading1"/>
              <w:outlineLvl w:val="0"/>
              <w:rPr>
                <w:b/>
              </w:rPr>
            </w:pPr>
            <w:r w:rsidRPr="00891DF2">
              <w:rPr>
                <w:b/>
              </w:rPr>
              <w:t>SUMMARY OF QUALIFICATIONS</w:t>
            </w:r>
          </w:p>
        </w:tc>
      </w:tr>
    </w:tbl>
    <w:p w14:paraId="127CBC6F" w14:textId="058AD907" w:rsidR="00906FD4" w:rsidRPr="00694A43" w:rsidRDefault="00694A43" w:rsidP="0087496F">
      <w:pPr>
        <w:ind w:left="90"/>
        <w:rPr>
          <w:sz w:val="20"/>
          <w:szCs w:val="20"/>
        </w:rPr>
      </w:pPr>
      <w:r w:rsidRPr="00694A43">
        <w:rPr>
          <w:sz w:val="20"/>
          <w:szCs w:val="20"/>
        </w:rPr>
        <w:t xml:space="preserve">Creative problem solver with a passion for data visualization, analytics and process improvement.  A firm believer in the power of data to get new insights and implement business improvements. Aiming to utilize my technical and analytical skills to help inform key business decisions within </w:t>
      </w:r>
      <w:r w:rsidR="00D51B8D">
        <w:rPr>
          <w:sz w:val="20"/>
          <w:szCs w:val="20"/>
        </w:rPr>
        <w:t xml:space="preserve">an </w:t>
      </w:r>
      <w:r w:rsidRPr="00694A43">
        <w:rPr>
          <w:sz w:val="20"/>
          <w:szCs w:val="20"/>
        </w:rPr>
        <w:t>organization.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86"/>
        <w:gridCol w:w="9370"/>
      </w:tblGrid>
      <w:tr w:rsidR="00A77B4D" w:rsidRPr="00565B06" w14:paraId="127CBC72" w14:textId="77777777" w:rsidTr="00543E7C">
        <w:tc>
          <w:tcPr>
            <w:tcW w:w="786" w:type="dxa"/>
            <w:tcMar>
              <w:right w:w="216" w:type="dxa"/>
            </w:tcMar>
            <w:vAlign w:val="bottom"/>
          </w:tcPr>
          <w:p w14:paraId="127CBC70" w14:textId="77777777" w:rsidR="00A77B4D" w:rsidRPr="00565B06" w:rsidRDefault="00A77B4D" w:rsidP="00075B13">
            <w:pPr>
              <w:pStyle w:val="Icons"/>
            </w:pPr>
          </w:p>
        </w:tc>
        <w:tc>
          <w:tcPr>
            <w:tcW w:w="9370" w:type="dxa"/>
          </w:tcPr>
          <w:p w14:paraId="127CBC71" w14:textId="77777777" w:rsidR="00A77B4D" w:rsidRPr="00565B06" w:rsidRDefault="00A02068" w:rsidP="002146F8">
            <w:pPr>
              <w:pStyle w:val="Heading1"/>
              <w:outlineLvl w:val="0"/>
            </w:pPr>
            <w:sdt>
              <w:sdtPr>
                <w:alias w:val="Education:"/>
                <w:tag w:val="Education:"/>
                <w:id w:val="1586649636"/>
                <w:placeholder>
                  <w:docPart w:val="F174920B98C5486383F9EDC153676C76"/>
                </w:placeholder>
                <w:temporary/>
                <w:showingPlcHdr/>
                <w15:appearance w15:val="hidden"/>
              </w:sdtPr>
              <w:sdtEndPr/>
              <w:sdtContent>
                <w:r w:rsidR="00DD2D34" w:rsidRPr="00565B06">
                  <w:t>Education</w:t>
                </w:r>
              </w:sdtContent>
            </w:sdt>
          </w:p>
        </w:tc>
      </w:tr>
    </w:tbl>
    <w:p w14:paraId="40FBD38F" w14:textId="0AD90824" w:rsidR="00543E7C" w:rsidRPr="00D014E2" w:rsidRDefault="00543E7C" w:rsidP="00543E7C">
      <w:pPr>
        <w:pStyle w:val="Heading2"/>
        <w:ind w:left="90"/>
        <w:rPr>
          <w:sz w:val="20"/>
          <w:szCs w:val="20"/>
        </w:rPr>
      </w:pPr>
      <w:r w:rsidRPr="00543E7C">
        <w:rPr>
          <w:color w:val="2683C6" w:themeColor="accent6"/>
          <w:sz w:val="20"/>
          <w:szCs w:val="20"/>
        </w:rPr>
        <w:t xml:space="preserve">Online Data </w:t>
      </w:r>
      <w:r>
        <w:rPr>
          <w:color w:val="2683C6" w:themeColor="accent6"/>
          <w:sz w:val="20"/>
          <w:szCs w:val="20"/>
        </w:rPr>
        <w:t>Science/</w:t>
      </w:r>
      <w:r w:rsidRPr="00543E7C">
        <w:rPr>
          <w:color w:val="2683C6" w:themeColor="accent6"/>
          <w:sz w:val="20"/>
          <w:szCs w:val="20"/>
        </w:rPr>
        <w:t>Analytics Boot Camp</w:t>
      </w:r>
      <w:r w:rsidRPr="00CB78FE">
        <w:rPr>
          <w:color w:val="2683C6" w:themeColor="accent6"/>
          <w:sz w:val="20"/>
          <w:szCs w:val="20"/>
        </w:rPr>
        <w:t xml:space="preserve">| </w:t>
      </w:r>
      <w:r w:rsidRPr="00543E7C">
        <w:rPr>
          <w:rStyle w:val="Emphasis"/>
          <w:sz w:val="20"/>
          <w:szCs w:val="20"/>
        </w:rPr>
        <w:t>University of Toronto</w:t>
      </w:r>
    </w:p>
    <w:p w14:paraId="17EFFE60" w14:textId="2F969062" w:rsidR="00543E7C" w:rsidRPr="00565B06" w:rsidRDefault="00543E7C" w:rsidP="00543E7C">
      <w:pPr>
        <w:pStyle w:val="Heading3"/>
        <w:ind w:left="90"/>
      </w:pPr>
      <w:r>
        <w:rPr>
          <w:sz w:val="20"/>
          <w:szCs w:val="20"/>
        </w:rPr>
        <w:t>12/2020</w:t>
      </w:r>
    </w:p>
    <w:p w14:paraId="7E2D3077" w14:textId="77777777" w:rsidR="00543E7C" w:rsidRDefault="00543E7C" w:rsidP="0030788A">
      <w:pPr>
        <w:pStyle w:val="Heading2"/>
        <w:ind w:left="90"/>
        <w:rPr>
          <w:color w:val="2683C6" w:themeColor="accent6"/>
          <w:sz w:val="20"/>
          <w:szCs w:val="20"/>
        </w:rPr>
      </w:pPr>
    </w:p>
    <w:p w14:paraId="127CBC73" w14:textId="77777777" w:rsidR="007C0E0E" w:rsidRPr="00D014E2" w:rsidRDefault="00891DF2" w:rsidP="0030788A">
      <w:pPr>
        <w:pStyle w:val="Heading2"/>
        <w:ind w:left="90"/>
        <w:rPr>
          <w:sz w:val="20"/>
          <w:szCs w:val="20"/>
        </w:rPr>
      </w:pPr>
      <w:r w:rsidRPr="00CB78FE">
        <w:rPr>
          <w:color w:val="2683C6" w:themeColor="accent6"/>
          <w:sz w:val="20"/>
          <w:szCs w:val="20"/>
        </w:rPr>
        <w:t>B.S. in Management Science, Information Systems and International Business</w:t>
      </w:r>
      <w:r w:rsidR="007C0E0E" w:rsidRPr="00CB78FE">
        <w:rPr>
          <w:color w:val="2683C6" w:themeColor="accent6"/>
          <w:sz w:val="20"/>
          <w:szCs w:val="20"/>
        </w:rPr>
        <w:t xml:space="preserve"> | </w:t>
      </w:r>
      <w:r w:rsidR="005E573F" w:rsidRPr="00D014E2">
        <w:rPr>
          <w:rStyle w:val="Emphasis"/>
          <w:sz w:val="20"/>
          <w:szCs w:val="20"/>
        </w:rPr>
        <w:t>The Pennsylvania State University</w:t>
      </w:r>
    </w:p>
    <w:p w14:paraId="127CBC74" w14:textId="77777777" w:rsidR="000E24AC" w:rsidRPr="00565B06" w:rsidRDefault="005E573F" w:rsidP="00387977">
      <w:pPr>
        <w:pStyle w:val="Heading3"/>
        <w:ind w:left="90"/>
      </w:pPr>
      <w:r w:rsidRPr="00D014E2">
        <w:rPr>
          <w:sz w:val="20"/>
          <w:szCs w:val="20"/>
        </w:rPr>
        <w:t>05/2002</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85"/>
        <w:gridCol w:w="9371"/>
      </w:tblGrid>
      <w:tr w:rsidR="005E088C" w:rsidRPr="00565B06" w14:paraId="127CBC77" w14:textId="77777777" w:rsidTr="005E573F">
        <w:tc>
          <w:tcPr>
            <w:tcW w:w="725" w:type="dxa"/>
            <w:tcMar>
              <w:right w:w="216" w:type="dxa"/>
            </w:tcMar>
            <w:vAlign w:val="bottom"/>
          </w:tcPr>
          <w:p w14:paraId="127CBC75" w14:textId="77777777" w:rsidR="005E088C" w:rsidRPr="00565B06" w:rsidRDefault="005E088C" w:rsidP="00075B13">
            <w:pPr>
              <w:pStyle w:val="Icons"/>
            </w:pPr>
          </w:p>
        </w:tc>
        <w:tc>
          <w:tcPr>
            <w:tcW w:w="8649" w:type="dxa"/>
          </w:tcPr>
          <w:p w14:paraId="127CBC76" w14:textId="77777777" w:rsidR="005E088C" w:rsidRPr="00565B06" w:rsidRDefault="00A02068" w:rsidP="0004158B">
            <w:pPr>
              <w:pStyle w:val="Heading1"/>
              <w:outlineLvl w:val="0"/>
            </w:pPr>
            <w:sdt>
              <w:sdtPr>
                <w:alias w:val="Education:"/>
                <w:tag w:val="Education:"/>
                <w:id w:val="-2131392780"/>
                <w:placeholder>
                  <w:docPart w:val="BB4A1F1FDA694DDF93575E632B6E589D"/>
                </w:placeholder>
                <w:temporary/>
                <w:showingPlcHdr/>
                <w15:appearance w15:val="hidden"/>
              </w:sdtPr>
              <w:sdtEndPr/>
              <w:sdtContent>
                <w:r w:rsidR="005E088C" w:rsidRPr="00565B06">
                  <w:t>Experience</w:t>
                </w:r>
              </w:sdtContent>
            </w:sdt>
          </w:p>
        </w:tc>
      </w:tr>
    </w:tbl>
    <w:p w14:paraId="127CBC78" w14:textId="77777777" w:rsidR="005E088C" w:rsidRPr="00D014E2" w:rsidRDefault="008617FE" w:rsidP="0030788A">
      <w:pPr>
        <w:pStyle w:val="Heading2"/>
        <w:ind w:left="90"/>
        <w:rPr>
          <w:sz w:val="20"/>
          <w:szCs w:val="20"/>
        </w:rPr>
      </w:pPr>
      <w:r w:rsidRPr="00CB78FE">
        <w:rPr>
          <w:color w:val="2683C6" w:themeColor="accent6"/>
          <w:sz w:val="20"/>
          <w:szCs w:val="20"/>
        </w:rPr>
        <w:t>Senior Distribution Operations Analyst</w:t>
      </w:r>
      <w:r w:rsidR="005E088C" w:rsidRPr="00CB78FE">
        <w:rPr>
          <w:color w:val="2683C6" w:themeColor="accent6"/>
          <w:sz w:val="20"/>
          <w:szCs w:val="20"/>
        </w:rPr>
        <w:t xml:space="preserve"> | </w:t>
      </w:r>
      <w:r w:rsidRPr="008617FE">
        <w:rPr>
          <w:rStyle w:val="Emphasis"/>
          <w:sz w:val="20"/>
          <w:szCs w:val="20"/>
        </w:rPr>
        <w:t>Subaru of America, Inc.</w:t>
      </w:r>
    </w:p>
    <w:p w14:paraId="127CBC79" w14:textId="77777777" w:rsidR="005E088C" w:rsidRPr="00D014E2" w:rsidRDefault="008617FE" w:rsidP="0030788A">
      <w:pPr>
        <w:pStyle w:val="Heading3"/>
        <w:ind w:left="90"/>
        <w:rPr>
          <w:sz w:val="20"/>
          <w:szCs w:val="20"/>
        </w:rPr>
      </w:pPr>
      <w:r>
        <w:rPr>
          <w:sz w:val="20"/>
          <w:szCs w:val="20"/>
        </w:rPr>
        <w:t>09/2018</w:t>
      </w:r>
      <w:r w:rsidR="005E088C" w:rsidRPr="00D014E2">
        <w:rPr>
          <w:sz w:val="20"/>
          <w:szCs w:val="20"/>
        </w:rPr>
        <w:t xml:space="preserve"> – </w:t>
      </w:r>
      <w:r>
        <w:rPr>
          <w:sz w:val="20"/>
          <w:szCs w:val="20"/>
        </w:rPr>
        <w:t>Now</w:t>
      </w:r>
    </w:p>
    <w:p w14:paraId="127CBC7A" w14:textId="77777777" w:rsidR="009205F2" w:rsidRPr="0030788A" w:rsidRDefault="009205F2" w:rsidP="0030788A">
      <w:pPr>
        <w:pStyle w:val="ListParagraph"/>
        <w:numPr>
          <w:ilvl w:val="0"/>
          <w:numId w:val="17"/>
        </w:numPr>
        <w:ind w:left="720" w:hanging="360"/>
        <w:rPr>
          <w:sz w:val="20"/>
          <w:szCs w:val="20"/>
        </w:rPr>
      </w:pPr>
      <w:r w:rsidRPr="0030788A">
        <w:rPr>
          <w:sz w:val="20"/>
          <w:szCs w:val="20"/>
        </w:rPr>
        <w:t>Support</w:t>
      </w:r>
      <w:r w:rsidR="00675641">
        <w:rPr>
          <w:sz w:val="20"/>
          <w:szCs w:val="20"/>
        </w:rPr>
        <w:t>s</w:t>
      </w:r>
      <w:r w:rsidRPr="0030788A">
        <w:rPr>
          <w:sz w:val="20"/>
          <w:szCs w:val="20"/>
        </w:rPr>
        <w:t xml:space="preserve"> the sales distribution process by working with various internal departments to assure timely and accurate inclusion of information to support the wholesale and retail activities within the organization.  </w:t>
      </w:r>
    </w:p>
    <w:p w14:paraId="127CBC7B" w14:textId="77777777" w:rsidR="009205F2" w:rsidRPr="0030788A" w:rsidRDefault="009205F2" w:rsidP="0030788A">
      <w:pPr>
        <w:pStyle w:val="ListParagraph"/>
        <w:numPr>
          <w:ilvl w:val="0"/>
          <w:numId w:val="17"/>
        </w:numPr>
        <w:ind w:left="720" w:hanging="360"/>
        <w:rPr>
          <w:sz w:val="20"/>
          <w:szCs w:val="20"/>
        </w:rPr>
      </w:pPr>
      <w:r w:rsidRPr="0030788A">
        <w:rPr>
          <w:sz w:val="20"/>
          <w:szCs w:val="20"/>
        </w:rPr>
        <w:t>Manages daily system exception reports to correct data and to address the underlying root cause in conjunction with IT.</w:t>
      </w:r>
    </w:p>
    <w:p w14:paraId="127CBC7C" w14:textId="77777777" w:rsidR="009205F2" w:rsidRPr="0030788A" w:rsidRDefault="009205F2" w:rsidP="0030788A">
      <w:pPr>
        <w:pStyle w:val="ListParagraph"/>
        <w:numPr>
          <w:ilvl w:val="0"/>
          <w:numId w:val="17"/>
        </w:numPr>
        <w:ind w:left="720" w:hanging="360"/>
        <w:rPr>
          <w:sz w:val="20"/>
          <w:szCs w:val="20"/>
        </w:rPr>
      </w:pPr>
      <w:r w:rsidRPr="0030788A">
        <w:rPr>
          <w:sz w:val="20"/>
          <w:szCs w:val="20"/>
        </w:rPr>
        <w:t>Responsible for gathering requirements to build complex reports and dashboards for the sales distribution team for trend analysis.</w:t>
      </w:r>
    </w:p>
    <w:p w14:paraId="127CBC7D" w14:textId="77777777" w:rsidR="00675641" w:rsidRDefault="009205F2" w:rsidP="0030788A">
      <w:pPr>
        <w:pStyle w:val="ListParagraph"/>
        <w:numPr>
          <w:ilvl w:val="0"/>
          <w:numId w:val="17"/>
        </w:numPr>
        <w:ind w:left="720" w:hanging="360"/>
        <w:rPr>
          <w:sz w:val="20"/>
          <w:szCs w:val="20"/>
        </w:rPr>
      </w:pPr>
      <w:r w:rsidRPr="0030788A">
        <w:rPr>
          <w:sz w:val="20"/>
          <w:szCs w:val="20"/>
        </w:rPr>
        <w:t xml:space="preserve">Provides research and analysis to support business operations and presents findings to management. </w:t>
      </w:r>
    </w:p>
    <w:p w14:paraId="127CBC7E" w14:textId="77777777" w:rsidR="00F3682B" w:rsidRDefault="00F3682B" w:rsidP="00F3682B">
      <w:pPr>
        <w:pStyle w:val="ListParagraph"/>
        <w:rPr>
          <w:sz w:val="20"/>
          <w:szCs w:val="20"/>
        </w:rPr>
      </w:pPr>
    </w:p>
    <w:p w14:paraId="127CBC7F" w14:textId="77777777" w:rsidR="005E088C" w:rsidRPr="008617FE" w:rsidRDefault="008617FE" w:rsidP="0030788A">
      <w:pPr>
        <w:pStyle w:val="Heading2"/>
        <w:ind w:left="90"/>
        <w:rPr>
          <w:sz w:val="20"/>
          <w:szCs w:val="20"/>
        </w:rPr>
      </w:pPr>
      <w:r w:rsidRPr="00CB78FE">
        <w:rPr>
          <w:color w:val="2683C6" w:themeColor="accent6"/>
          <w:sz w:val="20"/>
          <w:szCs w:val="20"/>
        </w:rPr>
        <w:t>Senior Programmer Analyst</w:t>
      </w:r>
      <w:r w:rsidR="005E088C" w:rsidRPr="00CB78FE">
        <w:rPr>
          <w:color w:val="2683C6" w:themeColor="accent6"/>
          <w:sz w:val="20"/>
          <w:szCs w:val="20"/>
        </w:rPr>
        <w:t xml:space="preserve"> | </w:t>
      </w:r>
      <w:r w:rsidRPr="008617FE">
        <w:rPr>
          <w:rStyle w:val="Emphasis"/>
          <w:sz w:val="20"/>
          <w:szCs w:val="20"/>
        </w:rPr>
        <w:t>Subaru of America, Inc.</w:t>
      </w:r>
    </w:p>
    <w:p w14:paraId="127CBC80" w14:textId="77777777" w:rsidR="005E088C" w:rsidRPr="008617FE" w:rsidRDefault="008617FE" w:rsidP="0030788A">
      <w:pPr>
        <w:pStyle w:val="Heading3"/>
        <w:ind w:left="90"/>
        <w:rPr>
          <w:sz w:val="20"/>
          <w:szCs w:val="20"/>
        </w:rPr>
      </w:pPr>
      <w:r>
        <w:rPr>
          <w:sz w:val="20"/>
          <w:szCs w:val="20"/>
        </w:rPr>
        <w:t>10/2013</w:t>
      </w:r>
      <w:r w:rsidR="005E088C" w:rsidRPr="008617FE">
        <w:rPr>
          <w:sz w:val="20"/>
          <w:szCs w:val="20"/>
        </w:rPr>
        <w:t xml:space="preserve"> – </w:t>
      </w:r>
      <w:r>
        <w:rPr>
          <w:sz w:val="20"/>
          <w:szCs w:val="20"/>
        </w:rPr>
        <w:t>09/2018</w:t>
      </w:r>
    </w:p>
    <w:p w14:paraId="127CBC81"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Provide</w:t>
      </w:r>
      <w:r w:rsidR="00D11B74">
        <w:rPr>
          <w:sz w:val="20"/>
          <w:szCs w:val="20"/>
        </w:rPr>
        <w:t>d</w:t>
      </w:r>
      <w:r w:rsidRPr="0030788A">
        <w:rPr>
          <w:sz w:val="20"/>
          <w:szCs w:val="20"/>
        </w:rPr>
        <w:t xml:space="preserve"> functional and technical solutions to support and enhance Human Capital Management (HCM), Learning Management, Payroll and Legal applications. Reviews business processes, user requests and data to assess and determine ways to improve efficiency.</w:t>
      </w:r>
    </w:p>
    <w:p w14:paraId="127CBC82" w14:textId="77777777" w:rsidR="008617FE" w:rsidRPr="0030788A" w:rsidRDefault="008617FE" w:rsidP="0030788A">
      <w:pPr>
        <w:pStyle w:val="ListParagraph"/>
        <w:numPr>
          <w:ilvl w:val="0"/>
          <w:numId w:val="29"/>
        </w:numPr>
        <w:ind w:left="720" w:hanging="360"/>
        <w:rPr>
          <w:sz w:val="20"/>
          <w:szCs w:val="20"/>
        </w:rPr>
      </w:pPr>
      <w:r w:rsidRPr="0030788A">
        <w:rPr>
          <w:sz w:val="20"/>
          <w:szCs w:val="20"/>
        </w:rPr>
        <w:t xml:space="preserve">Responsible for all EDI related activities, both inbound and outbound, from various applications. </w:t>
      </w:r>
    </w:p>
    <w:p w14:paraId="127CBC83" w14:textId="77777777" w:rsidR="005E088C" w:rsidRPr="0030788A" w:rsidRDefault="008617FE" w:rsidP="0030788A">
      <w:pPr>
        <w:pStyle w:val="ListParagraph"/>
        <w:numPr>
          <w:ilvl w:val="0"/>
          <w:numId w:val="29"/>
        </w:numPr>
        <w:ind w:left="720" w:hanging="360"/>
        <w:rPr>
          <w:sz w:val="20"/>
          <w:szCs w:val="20"/>
        </w:rPr>
      </w:pPr>
      <w:r w:rsidRPr="0030788A">
        <w:rPr>
          <w:sz w:val="20"/>
          <w:szCs w:val="20"/>
        </w:rPr>
        <w:t xml:space="preserve">Served as project lead for the following systems implementation projects:  Oracle Human Capital Management (HCM) Fusion, Applicant Tracking System (ATS) Taleo and Payroll system Ceridian Dayforce. Lead the data migration effort that successfully converted 30 plus years of core HR data, Benefits, Compensation, Performance and Applicant data from legacy systems to new systems. Supervised ETL processes, report building, dashboard design and creation using OBIEE. Oversaw the development of various interfaces to new systems by off-shore team. Gathered requirements from business users and ensured interface requirements translated into system </w:t>
      </w:r>
      <w:r w:rsidRPr="0030788A">
        <w:rPr>
          <w:rFonts w:cs="Open Sans"/>
          <w:color w:val="4A4B4F"/>
          <w:sz w:val="20"/>
          <w:szCs w:val="20"/>
          <w:lang w:val="en-GB"/>
        </w:rPr>
        <w:t>specifications. Managed the total conversion of 100+ Crystal reports to BI Publisher reports. Facilitated the relationship with HR users and other business stakeholders to identify product and technical requirements.</w:t>
      </w:r>
    </w:p>
    <w:p w14:paraId="127CBC84" w14:textId="77777777" w:rsidR="008617FE" w:rsidRPr="008617FE" w:rsidRDefault="008617FE" w:rsidP="0030788A">
      <w:pPr>
        <w:pStyle w:val="ListParagraph"/>
        <w:spacing w:after="0"/>
        <w:ind w:left="90" w:right="660"/>
        <w:rPr>
          <w:sz w:val="20"/>
          <w:szCs w:val="20"/>
        </w:rPr>
      </w:pPr>
    </w:p>
    <w:p w14:paraId="127CBC85" w14:textId="77777777" w:rsidR="005E573F" w:rsidRPr="008617FE" w:rsidRDefault="008617FE" w:rsidP="0030788A">
      <w:pPr>
        <w:pStyle w:val="Heading2"/>
        <w:ind w:left="180"/>
        <w:rPr>
          <w:sz w:val="20"/>
          <w:szCs w:val="20"/>
        </w:rPr>
      </w:pPr>
      <w:r w:rsidRPr="00CB78FE">
        <w:rPr>
          <w:color w:val="2683C6" w:themeColor="accent6"/>
          <w:sz w:val="20"/>
          <w:szCs w:val="20"/>
        </w:rPr>
        <w:lastRenderedPageBreak/>
        <w:t>Senior HRIS Analyst</w:t>
      </w:r>
      <w:r w:rsidR="005E573F" w:rsidRPr="00CB78FE">
        <w:rPr>
          <w:color w:val="2683C6" w:themeColor="accent6"/>
          <w:sz w:val="20"/>
          <w:szCs w:val="20"/>
        </w:rPr>
        <w:t xml:space="preserve"> | </w:t>
      </w:r>
      <w:r>
        <w:rPr>
          <w:rStyle w:val="Emphasis"/>
          <w:sz w:val="20"/>
          <w:szCs w:val="20"/>
        </w:rPr>
        <w:t>Subaru of America, Inc.</w:t>
      </w:r>
    </w:p>
    <w:p w14:paraId="127CBC86" w14:textId="77777777" w:rsidR="005E573F" w:rsidRPr="008617FE" w:rsidRDefault="008617FE" w:rsidP="00250040">
      <w:pPr>
        <w:pStyle w:val="Heading3"/>
        <w:ind w:left="180"/>
        <w:rPr>
          <w:sz w:val="20"/>
          <w:szCs w:val="20"/>
        </w:rPr>
      </w:pPr>
      <w:r>
        <w:rPr>
          <w:sz w:val="20"/>
          <w:szCs w:val="20"/>
        </w:rPr>
        <w:t>11/2006</w:t>
      </w:r>
      <w:r w:rsidR="005E573F" w:rsidRPr="008617FE">
        <w:rPr>
          <w:sz w:val="20"/>
          <w:szCs w:val="20"/>
        </w:rPr>
        <w:t xml:space="preserve"> – </w:t>
      </w:r>
      <w:r>
        <w:rPr>
          <w:sz w:val="20"/>
          <w:szCs w:val="20"/>
        </w:rPr>
        <w:t>10/2013</w:t>
      </w:r>
    </w:p>
    <w:p w14:paraId="127CBC87"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 xml:space="preserve">Served as the system solutions subject matter expert to provide support to users of all HR systems (system functionality, trouble-shooting, problem identification and resolution, reporting and user training). </w:t>
      </w:r>
    </w:p>
    <w:p w14:paraId="127CBC88"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Performed all data collection, salary surveys, data analysis and proposed recommendations on new programs and existing pay practices, pay programs and compensation programs cost/benefit analyses.</w:t>
      </w:r>
    </w:p>
    <w:p w14:paraId="127CBC89"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Managed all employee information through the Oracle database – ensured data integrity and accuracy. Supervised all HR data collection processes and procedures. Created and managed Oracle database objects to optimize day-to-day HR processes.</w:t>
      </w:r>
    </w:p>
    <w:p w14:paraId="127CBC8A"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Provided process improvements/re-engineering of HRIS Systems to best serve the company’s strategic goals. Evaluated opportunities to enhance or introduce improved ways of working through new HR Systems capabilities.</w:t>
      </w:r>
    </w:p>
    <w:p w14:paraId="127CBC8B" w14:textId="77777777" w:rsidR="00A93ED0" w:rsidRPr="0030788A" w:rsidRDefault="00A93ED0" w:rsidP="0030788A">
      <w:pPr>
        <w:pStyle w:val="ListParagraph"/>
        <w:numPr>
          <w:ilvl w:val="0"/>
          <w:numId w:val="30"/>
        </w:numPr>
        <w:ind w:left="720" w:hanging="360"/>
        <w:rPr>
          <w:sz w:val="20"/>
          <w:szCs w:val="20"/>
        </w:rPr>
      </w:pPr>
      <w:r w:rsidRPr="0030788A">
        <w:rPr>
          <w:sz w:val="20"/>
          <w:szCs w:val="20"/>
        </w:rPr>
        <w:t>Created reports for all levels within the organization for trending and analysis purposes</w:t>
      </w:r>
      <w:r w:rsidR="00F3682B">
        <w:rPr>
          <w:sz w:val="20"/>
          <w:szCs w:val="20"/>
        </w:rPr>
        <w:t xml:space="preserve"> of employee data</w:t>
      </w:r>
      <w:r w:rsidRPr="0030788A">
        <w:rPr>
          <w:sz w:val="20"/>
          <w:szCs w:val="20"/>
        </w:rPr>
        <w:t>.</w:t>
      </w:r>
    </w:p>
    <w:p w14:paraId="127CBC8C" w14:textId="77777777" w:rsidR="0030788A" w:rsidRPr="00A93ED0" w:rsidRDefault="0030788A" w:rsidP="0030788A">
      <w:pPr>
        <w:ind w:left="180" w:hanging="360"/>
        <w:rPr>
          <w:sz w:val="20"/>
          <w:szCs w:val="20"/>
        </w:rPr>
      </w:pPr>
    </w:p>
    <w:p w14:paraId="127CBC8D" w14:textId="77777777" w:rsidR="005E573F" w:rsidRPr="008617FE" w:rsidRDefault="008617FE" w:rsidP="0030788A">
      <w:pPr>
        <w:pStyle w:val="Heading2"/>
        <w:ind w:left="180"/>
        <w:rPr>
          <w:sz w:val="20"/>
          <w:szCs w:val="20"/>
        </w:rPr>
      </w:pPr>
      <w:r w:rsidRPr="00CB78FE">
        <w:rPr>
          <w:color w:val="2683C6" w:themeColor="accent6"/>
          <w:sz w:val="20"/>
          <w:szCs w:val="20"/>
        </w:rPr>
        <w:t>Data Analyst</w:t>
      </w:r>
      <w:r w:rsidR="005E573F" w:rsidRPr="00CB78FE">
        <w:rPr>
          <w:color w:val="2683C6" w:themeColor="accent6"/>
          <w:sz w:val="20"/>
          <w:szCs w:val="20"/>
        </w:rPr>
        <w:t xml:space="preserve"> | </w:t>
      </w:r>
      <w:r>
        <w:rPr>
          <w:rStyle w:val="Emphasis"/>
          <w:sz w:val="20"/>
          <w:szCs w:val="20"/>
        </w:rPr>
        <w:t>The Children’s Hospital of Philadelphia</w:t>
      </w:r>
    </w:p>
    <w:p w14:paraId="127CBC8E" w14:textId="77777777" w:rsidR="005E573F" w:rsidRPr="008617FE" w:rsidRDefault="008617FE" w:rsidP="0030788A">
      <w:pPr>
        <w:pStyle w:val="Heading3"/>
        <w:ind w:left="180"/>
        <w:rPr>
          <w:sz w:val="20"/>
          <w:szCs w:val="20"/>
        </w:rPr>
      </w:pPr>
      <w:r>
        <w:rPr>
          <w:sz w:val="20"/>
          <w:szCs w:val="20"/>
        </w:rPr>
        <w:t>08/2005</w:t>
      </w:r>
      <w:r w:rsidR="005E573F" w:rsidRPr="008617FE">
        <w:rPr>
          <w:sz w:val="20"/>
          <w:szCs w:val="20"/>
        </w:rPr>
        <w:t xml:space="preserve"> – </w:t>
      </w:r>
      <w:r>
        <w:rPr>
          <w:sz w:val="20"/>
          <w:szCs w:val="20"/>
        </w:rPr>
        <w:t>11/2006</w:t>
      </w:r>
    </w:p>
    <w:p w14:paraId="127CBC8F"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Served as a Report Analyst/Designer/Writer for the EPIC project to assist in the implementation of the EPIC system. Responsible for reporting and data mapping, documenting business requirements and functional specifications.</w:t>
      </w:r>
    </w:p>
    <w:p w14:paraId="127CBC90"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Automated all tracking/trending reports functionality for areas that were traditionally handled manually. </w:t>
      </w:r>
    </w:p>
    <w:p w14:paraId="127CBC91"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Validated, combined, manipulated and analyzed data from multiple sources to produce valid, integrated and actionable information. </w:t>
      </w:r>
    </w:p>
    <w:p w14:paraId="127CBC92" w14:textId="3E81CDEC"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 xml:space="preserve">Performed data analysis including but not limited </w:t>
      </w:r>
      <w:r w:rsidR="00E72F58" w:rsidRPr="00FC607E">
        <w:rPr>
          <w:sz w:val="20"/>
          <w:szCs w:val="20"/>
        </w:rPr>
        <w:t>to</w:t>
      </w:r>
      <w:r w:rsidRPr="00FC607E">
        <w:rPr>
          <w:sz w:val="20"/>
          <w:szCs w:val="20"/>
        </w:rPr>
        <w:t xml:space="preserve"> correlation, impact, distribution, trending and projection. </w:t>
      </w:r>
    </w:p>
    <w:p w14:paraId="127CBC93" w14:textId="77777777" w:rsidR="00FC607E" w:rsidRPr="00FC607E" w:rsidRDefault="00FC607E" w:rsidP="00BF338A">
      <w:pPr>
        <w:ind w:left="806" w:hanging="446"/>
        <w:contextualSpacing/>
        <w:rPr>
          <w:sz w:val="20"/>
          <w:szCs w:val="20"/>
        </w:rPr>
      </w:pPr>
      <w:r w:rsidRPr="00FC607E">
        <w:rPr>
          <w:sz w:val="20"/>
          <w:szCs w:val="20"/>
        </w:rPr>
        <w:t>•</w:t>
      </w:r>
      <w:r w:rsidRPr="00FC607E">
        <w:rPr>
          <w:sz w:val="20"/>
          <w:szCs w:val="20"/>
        </w:rPr>
        <w:tab/>
        <w:t>Provided critical departmental metrics for use in all specific dashboards and scorecards, which allows management to assess departmental and individual operational performance.</w:t>
      </w:r>
    </w:p>
    <w:p w14:paraId="127CBC94" w14:textId="77777777" w:rsidR="005E573F" w:rsidRDefault="00FC607E" w:rsidP="00BF338A">
      <w:pPr>
        <w:ind w:left="806" w:hanging="446"/>
        <w:contextualSpacing/>
        <w:rPr>
          <w:sz w:val="20"/>
          <w:szCs w:val="20"/>
        </w:rPr>
      </w:pPr>
      <w:r w:rsidRPr="00FC607E">
        <w:rPr>
          <w:sz w:val="20"/>
          <w:szCs w:val="20"/>
        </w:rPr>
        <w:t>•</w:t>
      </w:r>
      <w:r w:rsidRPr="00FC607E">
        <w:rPr>
          <w:sz w:val="20"/>
          <w:szCs w:val="20"/>
        </w:rPr>
        <w:tab/>
        <w:t>Created and maintained databases for enhancement in productivity for various departments within the organization.</w:t>
      </w:r>
    </w:p>
    <w:p w14:paraId="127CBC95" w14:textId="77777777" w:rsidR="0030788A" w:rsidRPr="00FC607E" w:rsidRDefault="0030788A" w:rsidP="0030788A">
      <w:pPr>
        <w:ind w:left="180" w:hanging="360"/>
        <w:rPr>
          <w:sz w:val="20"/>
          <w:szCs w:val="20"/>
        </w:rPr>
      </w:pPr>
    </w:p>
    <w:p w14:paraId="127CBC96" w14:textId="77777777" w:rsidR="005E573F" w:rsidRPr="003A32E9" w:rsidRDefault="008617FE" w:rsidP="0030788A">
      <w:pPr>
        <w:pStyle w:val="Heading2"/>
        <w:ind w:left="180"/>
        <w:rPr>
          <w:sz w:val="20"/>
          <w:szCs w:val="20"/>
        </w:rPr>
      </w:pPr>
      <w:r w:rsidRPr="00CB78FE">
        <w:rPr>
          <w:color w:val="2683C6" w:themeColor="accent6"/>
          <w:sz w:val="20"/>
          <w:szCs w:val="20"/>
        </w:rPr>
        <w:t>Contract Analyst</w:t>
      </w:r>
      <w:r w:rsidR="005E573F" w:rsidRPr="00CB78FE">
        <w:rPr>
          <w:color w:val="2683C6" w:themeColor="accent6"/>
          <w:sz w:val="20"/>
          <w:szCs w:val="20"/>
        </w:rPr>
        <w:t xml:space="preserve"> | </w:t>
      </w:r>
      <w:r w:rsidRPr="003A32E9">
        <w:rPr>
          <w:rStyle w:val="Emphasis"/>
          <w:sz w:val="20"/>
          <w:szCs w:val="20"/>
        </w:rPr>
        <w:t>Aramark Corporation</w:t>
      </w:r>
    </w:p>
    <w:p w14:paraId="127CBC97" w14:textId="77777777" w:rsidR="005E573F" w:rsidRPr="008617FE" w:rsidRDefault="008617FE" w:rsidP="0030788A">
      <w:pPr>
        <w:pStyle w:val="Heading3"/>
        <w:ind w:left="180"/>
        <w:rPr>
          <w:sz w:val="20"/>
          <w:szCs w:val="20"/>
        </w:rPr>
      </w:pPr>
      <w:r>
        <w:rPr>
          <w:sz w:val="20"/>
          <w:szCs w:val="20"/>
        </w:rPr>
        <w:t>03/2004</w:t>
      </w:r>
      <w:r w:rsidR="005E573F" w:rsidRPr="008617FE">
        <w:rPr>
          <w:sz w:val="20"/>
          <w:szCs w:val="20"/>
        </w:rPr>
        <w:t xml:space="preserve"> – </w:t>
      </w:r>
      <w:r>
        <w:rPr>
          <w:sz w:val="20"/>
          <w:szCs w:val="20"/>
        </w:rPr>
        <w:t>08/2005</w:t>
      </w:r>
    </w:p>
    <w:p w14:paraId="127CBC98" w14:textId="77777777" w:rsidR="005E573F" w:rsidRPr="00F3682B" w:rsidRDefault="008617FE" w:rsidP="00BF338A">
      <w:pPr>
        <w:pStyle w:val="ListParagraph"/>
        <w:numPr>
          <w:ilvl w:val="0"/>
          <w:numId w:val="17"/>
        </w:numPr>
        <w:ind w:left="806" w:hanging="360"/>
        <w:rPr>
          <w:sz w:val="20"/>
          <w:szCs w:val="20"/>
        </w:rPr>
      </w:pPr>
      <w:r w:rsidRPr="00F3682B">
        <w:rPr>
          <w:sz w:val="20"/>
          <w:szCs w:val="20"/>
        </w:rPr>
        <w:t>Increased productivity by creating MS Excel macros that automates the report generation process.</w:t>
      </w:r>
    </w:p>
    <w:p w14:paraId="127CBC99" w14:textId="77777777" w:rsidR="008617FE" w:rsidRPr="00F3682B" w:rsidRDefault="008617FE" w:rsidP="00BF338A">
      <w:pPr>
        <w:pStyle w:val="ListParagraph"/>
        <w:numPr>
          <w:ilvl w:val="0"/>
          <w:numId w:val="17"/>
        </w:numPr>
        <w:ind w:left="806" w:hanging="360"/>
        <w:rPr>
          <w:sz w:val="20"/>
          <w:szCs w:val="20"/>
        </w:rPr>
      </w:pPr>
      <w:r w:rsidRPr="00F3682B">
        <w:rPr>
          <w:sz w:val="20"/>
          <w:szCs w:val="20"/>
        </w:rPr>
        <w:t>Analyzed components’ purchasing trends and conditions and provided necessary recommendations to ensure accurate allocation.</w:t>
      </w:r>
    </w:p>
    <w:p w14:paraId="127CBC9A" w14:textId="77777777" w:rsidR="008617FE" w:rsidRPr="00F3682B" w:rsidRDefault="008617FE" w:rsidP="00BF338A">
      <w:pPr>
        <w:pStyle w:val="ListParagraph"/>
        <w:numPr>
          <w:ilvl w:val="0"/>
          <w:numId w:val="17"/>
        </w:numPr>
        <w:ind w:left="806" w:hanging="360"/>
        <w:rPr>
          <w:sz w:val="20"/>
          <w:szCs w:val="20"/>
        </w:rPr>
      </w:pPr>
      <w:r w:rsidRPr="00F3682B">
        <w:rPr>
          <w:sz w:val="20"/>
          <w:szCs w:val="20"/>
        </w:rPr>
        <w:t>Generated graphical presentation of purchasing trends and provided clarification of purchasing behavior to upper level management.</w:t>
      </w:r>
    </w:p>
    <w:p w14:paraId="127CBC9B" w14:textId="77777777" w:rsidR="0030788A" w:rsidRPr="00565B06" w:rsidRDefault="0030788A" w:rsidP="0030788A">
      <w:pPr>
        <w:pStyle w:val="ListParagraph"/>
        <w:ind w:left="180"/>
        <w:contextualSpacing w:val="0"/>
      </w:pPr>
    </w:p>
    <w:p w14:paraId="127CBC9C" w14:textId="77777777" w:rsidR="005E573F" w:rsidRPr="008617FE" w:rsidRDefault="008617FE" w:rsidP="0030788A">
      <w:pPr>
        <w:spacing w:after="0"/>
        <w:ind w:left="180"/>
      </w:pPr>
      <w:r w:rsidRPr="00897A0A">
        <w:rPr>
          <w:rStyle w:val="Heading2Char"/>
          <w:color w:val="2683C6" w:themeColor="accent6"/>
          <w:sz w:val="20"/>
          <w:szCs w:val="20"/>
        </w:rPr>
        <w:t>Database Development Programmer</w:t>
      </w:r>
      <w:r w:rsidR="005E573F" w:rsidRPr="00CB78FE">
        <w:rPr>
          <w:b/>
          <w:color w:val="2683C6" w:themeColor="accent6"/>
        </w:rPr>
        <w:t xml:space="preserve"> |</w:t>
      </w:r>
      <w:r w:rsidR="005E573F" w:rsidRPr="00CB78FE">
        <w:rPr>
          <w:color w:val="2683C6" w:themeColor="accent6"/>
        </w:rPr>
        <w:t xml:space="preserve"> </w:t>
      </w:r>
      <w:r w:rsidRPr="00E5142A">
        <w:rPr>
          <w:rStyle w:val="Emphasis"/>
          <w:b/>
          <w:sz w:val="20"/>
          <w:szCs w:val="20"/>
        </w:rPr>
        <w:t>Kantar TNS</w:t>
      </w:r>
    </w:p>
    <w:p w14:paraId="127CBC9D" w14:textId="77777777" w:rsidR="005E573F" w:rsidRPr="008617FE" w:rsidRDefault="008617FE" w:rsidP="0030788A">
      <w:pPr>
        <w:pStyle w:val="Heading3"/>
        <w:ind w:left="180"/>
        <w:rPr>
          <w:sz w:val="20"/>
          <w:szCs w:val="20"/>
        </w:rPr>
      </w:pPr>
      <w:r>
        <w:rPr>
          <w:sz w:val="20"/>
          <w:szCs w:val="20"/>
        </w:rPr>
        <w:t>07/2002</w:t>
      </w:r>
      <w:r w:rsidR="005E573F" w:rsidRPr="008617FE">
        <w:rPr>
          <w:sz w:val="20"/>
          <w:szCs w:val="20"/>
        </w:rPr>
        <w:t xml:space="preserve"> – </w:t>
      </w:r>
      <w:r>
        <w:rPr>
          <w:sz w:val="20"/>
          <w:szCs w:val="20"/>
        </w:rPr>
        <w:t>02/2004</w:t>
      </w:r>
    </w:p>
    <w:p w14:paraId="127CBC9E" w14:textId="77777777" w:rsidR="008617FE" w:rsidRPr="008617FE" w:rsidRDefault="008617FE" w:rsidP="00BF338A">
      <w:pPr>
        <w:pStyle w:val="ListParagraph"/>
        <w:numPr>
          <w:ilvl w:val="0"/>
          <w:numId w:val="17"/>
        </w:numPr>
        <w:ind w:left="806" w:hanging="360"/>
        <w:rPr>
          <w:sz w:val="20"/>
          <w:szCs w:val="20"/>
        </w:rPr>
      </w:pPr>
      <w:r w:rsidRPr="008617FE">
        <w:rPr>
          <w:sz w:val="20"/>
          <w:szCs w:val="20"/>
        </w:rPr>
        <w:t xml:space="preserve">Provided quality control including verification of data in constructed databases. </w:t>
      </w:r>
    </w:p>
    <w:p w14:paraId="127CBC9F" w14:textId="77777777" w:rsidR="008617FE" w:rsidRPr="008617FE" w:rsidRDefault="008617FE" w:rsidP="00BF338A">
      <w:pPr>
        <w:pStyle w:val="ListParagraph"/>
        <w:numPr>
          <w:ilvl w:val="0"/>
          <w:numId w:val="17"/>
        </w:numPr>
        <w:ind w:left="806" w:hanging="360"/>
        <w:rPr>
          <w:sz w:val="20"/>
          <w:szCs w:val="20"/>
        </w:rPr>
      </w:pPr>
      <w:r w:rsidRPr="008617FE">
        <w:rPr>
          <w:sz w:val="20"/>
          <w:szCs w:val="20"/>
        </w:rPr>
        <w:t xml:space="preserve">Created trend and cross tabulation reports for analysis purpose. </w:t>
      </w:r>
    </w:p>
    <w:p w14:paraId="127CBCA0" w14:textId="77777777" w:rsidR="00387977" w:rsidRPr="00543E7C" w:rsidRDefault="008617FE" w:rsidP="00A56CF1">
      <w:pPr>
        <w:pStyle w:val="ListParagraph"/>
        <w:numPr>
          <w:ilvl w:val="0"/>
          <w:numId w:val="17"/>
        </w:numPr>
        <w:ind w:left="810" w:hanging="360"/>
        <w:contextualSpacing w:val="0"/>
      </w:pPr>
      <w:r w:rsidRPr="00A56CF1">
        <w:rPr>
          <w:sz w:val="20"/>
          <w:szCs w:val="20"/>
        </w:rPr>
        <w:t>Trained internal staff and clients on the usage of the proprietary market research software called Miriad.</w:t>
      </w:r>
    </w:p>
    <w:p w14:paraId="6430FDAD" w14:textId="77777777" w:rsidR="00543E7C" w:rsidRDefault="00543E7C" w:rsidP="00543E7C"/>
    <w:p w14:paraId="2A8C93D3" w14:textId="0E356526" w:rsidR="00543E7C" w:rsidRPr="007C02C8" w:rsidRDefault="008F7B73" w:rsidP="007C02C8">
      <w:pPr>
        <w:ind w:left="180"/>
        <w:rPr>
          <w:rFonts w:asciiTheme="majorHAnsi" w:hAnsiTheme="majorHAnsi" w:cstheme="majorHAnsi"/>
          <w:b/>
          <w:color w:val="auto"/>
          <w:sz w:val="32"/>
          <w:szCs w:val="32"/>
        </w:rPr>
      </w:pPr>
      <w:r w:rsidRPr="007C02C8">
        <w:rPr>
          <w:rFonts w:asciiTheme="majorHAnsi" w:hAnsiTheme="majorHAnsi" w:cstheme="majorHAnsi"/>
          <w:b/>
          <w:color w:val="auto"/>
          <w:sz w:val="32"/>
          <w:szCs w:val="32"/>
        </w:rPr>
        <w:t>SKILLS</w:t>
      </w:r>
    </w:p>
    <w:p w14:paraId="1F21A2CF" w14:textId="4D45BA77" w:rsidR="008F7B73" w:rsidRDefault="007C02C8" w:rsidP="007C02C8">
      <w:pPr>
        <w:ind w:left="180"/>
        <w:rPr>
          <w:rFonts w:cstheme="minorHAnsi"/>
          <w:sz w:val="20"/>
          <w:szCs w:val="20"/>
        </w:rPr>
      </w:pPr>
      <w:r>
        <w:rPr>
          <w:b/>
          <w:color w:val="2683C6" w:themeColor="accent6"/>
          <w:sz w:val="20"/>
          <w:szCs w:val="20"/>
        </w:rPr>
        <w:t>Data Science:</w:t>
      </w:r>
      <w:r w:rsidR="008F7B73" w:rsidRPr="008F7B73">
        <w:rPr>
          <w:rFonts w:cstheme="minorHAnsi"/>
          <w:sz w:val="20"/>
          <w:szCs w:val="20"/>
        </w:rPr>
        <w:t xml:space="preserve"> Data Collection / Wrangling, Exploratory Data Analysis, Machine Learning, Data Visualization, Data Storytelling, Predictive Modeling </w:t>
      </w:r>
    </w:p>
    <w:p w14:paraId="1D7FCFD2" w14:textId="3A15C59F" w:rsidR="008F7B73" w:rsidRDefault="007C02C8" w:rsidP="007C02C8">
      <w:pPr>
        <w:ind w:left="180"/>
        <w:rPr>
          <w:rFonts w:cstheme="minorHAnsi"/>
          <w:sz w:val="20"/>
          <w:szCs w:val="20"/>
        </w:rPr>
      </w:pPr>
      <w:r>
        <w:rPr>
          <w:b/>
          <w:color w:val="2683C6" w:themeColor="accent6"/>
          <w:sz w:val="20"/>
          <w:szCs w:val="20"/>
        </w:rPr>
        <w:t>Programming Languages:</w:t>
      </w:r>
      <w:r w:rsidR="005A291E">
        <w:rPr>
          <w:rFonts w:cstheme="minorHAnsi"/>
          <w:sz w:val="20"/>
          <w:szCs w:val="20"/>
        </w:rPr>
        <w:t xml:space="preserve"> Python, SQL</w:t>
      </w:r>
    </w:p>
    <w:p w14:paraId="16DDE55B" w14:textId="6556FC32" w:rsidR="008F7B73" w:rsidRPr="008F7B73" w:rsidRDefault="002A1906" w:rsidP="007C02C8">
      <w:pPr>
        <w:ind w:left="180"/>
        <w:rPr>
          <w:rFonts w:cstheme="minorHAnsi"/>
          <w:b/>
          <w:sz w:val="20"/>
          <w:szCs w:val="20"/>
        </w:rPr>
      </w:pPr>
      <w:r>
        <w:rPr>
          <w:b/>
          <w:color w:val="2683C6" w:themeColor="accent6"/>
          <w:sz w:val="20"/>
          <w:szCs w:val="20"/>
        </w:rPr>
        <w:t>Software</w:t>
      </w:r>
      <w:r w:rsidR="007C02C8">
        <w:rPr>
          <w:b/>
          <w:color w:val="2683C6" w:themeColor="accent6"/>
          <w:sz w:val="20"/>
          <w:szCs w:val="20"/>
        </w:rPr>
        <w:t>:</w:t>
      </w:r>
      <w:r w:rsidR="008F7B73">
        <w:rPr>
          <w:rFonts w:cstheme="minorHAnsi"/>
          <w:sz w:val="20"/>
          <w:szCs w:val="20"/>
        </w:rPr>
        <w:t xml:space="preserve"> </w:t>
      </w:r>
      <w:r w:rsidR="005A291E">
        <w:rPr>
          <w:rFonts w:cstheme="minorHAnsi"/>
          <w:sz w:val="20"/>
          <w:szCs w:val="20"/>
        </w:rPr>
        <w:t xml:space="preserve">Crystal Reports, Oracle BI Publisher, Power BI, Qlik Sense, </w:t>
      </w:r>
      <w:r w:rsidR="008F7B73">
        <w:rPr>
          <w:rFonts w:cstheme="minorHAnsi"/>
          <w:sz w:val="20"/>
          <w:szCs w:val="20"/>
        </w:rPr>
        <w:t>Tableau</w:t>
      </w:r>
      <w:r w:rsidR="008F7B73" w:rsidRPr="008F7B73">
        <w:rPr>
          <w:rFonts w:cstheme="minorHAnsi"/>
          <w:sz w:val="20"/>
          <w:szCs w:val="20"/>
        </w:rPr>
        <w:t>, Visual S</w:t>
      </w:r>
      <w:r w:rsidR="005A291E">
        <w:rPr>
          <w:rFonts w:cstheme="minorHAnsi"/>
          <w:sz w:val="20"/>
          <w:szCs w:val="20"/>
        </w:rPr>
        <w:t>tudio, Jupyter Notebook, R Studio</w:t>
      </w:r>
    </w:p>
    <w:sectPr w:rsidR="008F7B73" w:rsidRPr="008F7B73" w:rsidSect="00F96ABC">
      <w:footerReference w:type="default" r:id="rId12"/>
      <w:headerReference w:type="first" r:id="rId13"/>
      <w:footerReference w:type="first" r:id="rId14"/>
      <w:type w:val="continuous"/>
      <w:pgSz w:w="12240" w:h="15840" w:code="1"/>
      <w:pgMar w:top="720" w:right="1440" w:bottom="1080" w:left="1440" w:header="432" w:footer="64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683B1" w14:textId="77777777" w:rsidR="00A02068" w:rsidRDefault="00A02068" w:rsidP="00F534FB">
      <w:pPr>
        <w:spacing w:after="0"/>
      </w:pPr>
      <w:r>
        <w:separator/>
      </w:r>
    </w:p>
  </w:endnote>
  <w:endnote w:type="continuationSeparator" w:id="0">
    <w:p w14:paraId="23D2A1F9" w14:textId="77777777" w:rsidR="00A02068" w:rsidRDefault="00A0206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127CBCB9" w14:textId="77777777" w:rsidR="00056FE7" w:rsidRDefault="00056FE7">
        <w:pPr>
          <w:pStyle w:val="Footer"/>
        </w:pPr>
        <w:r>
          <w:fldChar w:fldCharType="begin"/>
        </w:r>
        <w:r>
          <w:instrText xml:space="preserve"> PAGE   \* MERGEFORMAT </w:instrText>
        </w:r>
        <w:r>
          <w:fldChar w:fldCharType="separate"/>
        </w:r>
        <w:r w:rsidR="002F7012">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887089"/>
      <w:docPartObj>
        <w:docPartGallery w:val="Page Numbers (Bottom of Page)"/>
        <w:docPartUnique/>
      </w:docPartObj>
    </w:sdtPr>
    <w:sdtEndPr>
      <w:rPr>
        <w:noProof/>
      </w:rPr>
    </w:sdtEndPr>
    <w:sdtContent>
      <w:p w14:paraId="50283D68" w14:textId="722566A0" w:rsidR="002D4706" w:rsidRDefault="002D4706">
        <w:pPr>
          <w:pStyle w:val="Footer"/>
        </w:pPr>
        <w:r>
          <w:fldChar w:fldCharType="begin"/>
        </w:r>
        <w:r>
          <w:instrText xml:space="preserve"> PAGE   \* MERGEFORMAT </w:instrText>
        </w:r>
        <w:r>
          <w:fldChar w:fldCharType="separate"/>
        </w:r>
        <w:r w:rsidR="002F7012">
          <w:rPr>
            <w:noProof/>
          </w:rPr>
          <w:t>1</w:t>
        </w:r>
        <w:r>
          <w:rPr>
            <w:noProof/>
          </w:rPr>
          <w:fldChar w:fldCharType="end"/>
        </w:r>
      </w:p>
    </w:sdtContent>
  </w:sdt>
  <w:p w14:paraId="6E7C4743" w14:textId="77777777" w:rsidR="0085594A" w:rsidRDefault="00855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E9078" w14:textId="77777777" w:rsidR="00A02068" w:rsidRDefault="00A02068" w:rsidP="00F534FB">
      <w:pPr>
        <w:spacing w:after="0"/>
      </w:pPr>
      <w:r>
        <w:separator/>
      </w:r>
    </w:p>
  </w:footnote>
  <w:footnote w:type="continuationSeparator" w:id="0">
    <w:p w14:paraId="5E1865B8" w14:textId="77777777" w:rsidR="00A02068" w:rsidRDefault="00A02068"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CBCBA"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127CBCBB" wp14:editId="127CBCBC">
              <wp:simplePos x="0" y="0"/>
              <wp:positionH relativeFrom="page">
                <wp:align>right</wp:align>
              </wp:positionH>
              <wp:positionV relativeFrom="page">
                <wp:align>top</wp:align>
              </wp:positionV>
              <wp:extent cx="7772400" cy="2000250"/>
              <wp:effectExtent l="0" t="0" r="9525" b="0"/>
              <wp:wrapNone/>
              <wp:docPr id="1" name="Rectangle 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0E1204"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" fillcolor="#e9e9ee [351]"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3494BA"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3494BA" w:themeColor="accent1"/>
      </w:rPr>
    </w:lvl>
  </w:abstractNum>
  <w:abstractNum w:abstractNumId="10" w15:restartNumberingAfterBreak="0">
    <w:nsid w:val="01193B8F"/>
    <w:multiLevelType w:val="hybridMultilevel"/>
    <w:tmpl w:val="579423B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16281D"/>
    <w:multiLevelType w:val="hybridMultilevel"/>
    <w:tmpl w:val="26088DDC"/>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E12199"/>
    <w:multiLevelType w:val="hybridMultilevel"/>
    <w:tmpl w:val="28CED258"/>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D975F8"/>
    <w:multiLevelType w:val="hybridMultilevel"/>
    <w:tmpl w:val="F20E9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8C0621C"/>
    <w:multiLevelType w:val="hybridMultilevel"/>
    <w:tmpl w:val="2EFCD382"/>
    <w:lvl w:ilvl="0" w:tplc="B5063168">
      <w:numFmt w:val="bullet"/>
      <w:lvlText w:val="•"/>
      <w:lvlJc w:val="left"/>
      <w:pPr>
        <w:ind w:left="720" w:hanging="360"/>
      </w:pPr>
      <w:rPr>
        <w:rFonts w:ascii="Calibri Light" w:eastAsiaTheme="minorHAnsi" w:hAnsi="Calibri Light"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274A7F"/>
    <w:multiLevelType w:val="hybridMultilevel"/>
    <w:tmpl w:val="3E7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98168E"/>
    <w:multiLevelType w:val="multilevel"/>
    <w:tmpl w:val="D2A0CBD2"/>
    <w:lvl w:ilvl="0">
      <w:start w:val="1"/>
      <w:numFmt w:val="decimal"/>
      <w:pStyle w:val="ListNumber"/>
      <w:lvlText w:val="%1."/>
      <w:lvlJc w:val="left"/>
      <w:pPr>
        <w:ind w:left="360" w:hanging="360"/>
      </w:pPr>
      <w:rPr>
        <w:rFonts w:hint="default"/>
        <w:color w:val="3494BA"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FA85D59"/>
    <w:multiLevelType w:val="hybridMultilevel"/>
    <w:tmpl w:val="D2E2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092160"/>
    <w:multiLevelType w:val="hybridMultilevel"/>
    <w:tmpl w:val="2F80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7F797E"/>
    <w:multiLevelType w:val="hybridMultilevel"/>
    <w:tmpl w:val="4756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7D0DEE"/>
    <w:multiLevelType w:val="hybridMultilevel"/>
    <w:tmpl w:val="397EE78A"/>
    <w:lvl w:ilvl="0" w:tplc="B5063168">
      <w:numFmt w:val="bullet"/>
      <w:lvlText w:val="•"/>
      <w:lvlJc w:val="left"/>
      <w:pPr>
        <w:ind w:left="2700" w:hanging="720"/>
      </w:pPr>
      <w:rPr>
        <w:rFonts w:ascii="Calibri Light" w:eastAsiaTheme="minorHAnsi" w:hAnsi="Calibri Light"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3494BA"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EA5CAF"/>
    <w:multiLevelType w:val="hybridMultilevel"/>
    <w:tmpl w:val="ED10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2D19BF"/>
    <w:multiLevelType w:val="hybridMultilevel"/>
    <w:tmpl w:val="F836C8F6"/>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50163"/>
    <w:multiLevelType w:val="hybridMultilevel"/>
    <w:tmpl w:val="B122DA1A"/>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C04B33"/>
    <w:multiLevelType w:val="hybridMultilevel"/>
    <w:tmpl w:val="2B829A8E"/>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6D1878"/>
    <w:multiLevelType w:val="hybridMultilevel"/>
    <w:tmpl w:val="F4981484"/>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30F93"/>
    <w:multiLevelType w:val="hybridMultilevel"/>
    <w:tmpl w:val="72B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76F61"/>
    <w:multiLevelType w:val="hybridMultilevel"/>
    <w:tmpl w:val="615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E24E13"/>
    <w:multiLevelType w:val="hybridMultilevel"/>
    <w:tmpl w:val="D454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D20BD"/>
    <w:multiLevelType w:val="hybridMultilevel"/>
    <w:tmpl w:val="25082632"/>
    <w:lvl w:ilvl="0" w:tplc="B5063168">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25D76"/>
    <w:multiLevelType w:val="hybridMultilevel"/>
    <w:tmpl w:val="8D5EDC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9"/>
    <w:lvlOverride w:ilvl="0">
      <w:startOverride w:val="1"/>
    </w:lvlOverride>
  </w:num>
  <w:num w:numId="3">
    <w:abstractNumId w:val="14"/>
  </w:num>
  <w:num w:numId="4">
    <w:abstractNumId w:val="2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9"/>
  </w:num>
  <w:num w:numId="17">
    <w:abstractNumId w:val="27"/>
  </w:num>
  <w:num w:numId="18">
    <w:abstractNumId w:val="29"/>
  </w:num>
  <w:num w:numId="19">
    <w:abstractNumId w:val="12"/>
  </w:num>
  <w:num w:numId="20">
    <w:abstractNumId w:val="31"/>
  </w:num>
  <w:num w:numId="21">
    <w:abstractNumId w:val="15"/>
  </w:num>
  <w:num w:numId="22">
    <w:abstractNumId w:val="25"/>
  </w:num>
  <w:num w:numId="23">
    <w:abstractNumId w:val="28"/>
  </w:num>
  <w:num w:numId="24">
    <w:abstractNumId w:val="10"/>
  </w:num>
  <w:num w:numId="25">
    <w:abstractNumId w:val="11"/>
  </w:num>
  <w:num w:numId="26">
    <w:abstractNumId w:val="32"/>
  </w:num>
  <w:num w:numId="27">
    <w:abstractNumId w:val="24"/>
  </w:num>
  <w:num w:numId="28">
    <w:abstractNumId w:val="33"/>
  </w:num>
  <w:num w:numId="29">
    <w:abstractNumId w:val="21"/>
  </w:num>
  <w:num w:numId="30">
    <w:abstractNumId w:val="26"/>
  </w:num>
  <w:num w:numId="31">
    <w:abstractNumId w:val="30"/>
  </w:num>
  <w:num w:numId="32">
    <w:abstractNumId w:val="18"/>
  </w:num>
  <w:num w:numId="33">
    <w:abstractNumId w:val="20"/>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F2"/>
    <w:rsid w:val="00002750"/>
    <w:rsid w:val="00004D4E"/>
    <w:rsid w:val="00011356"/>
    <w:rsid w:val="00011895"/>
    <w:rsid w:val="00013293"/>
    <w:rsid w:val="00013818"/>
    <w:rsid w:val="00024730"/>
    <w:rsid w:val="000348ED"/>
    <w:rsid w:val="00040CF1"/>
    <w:rsid w:val="0004158B"/>
    <w:rsid w:val="00051DFD"/>
    <w:rsid w:val="00056FE7"/>
    <w:rsid w:val="000570FF"/>
    <w:rsid w:val="00057244"/>
    <w:rsid w:val="00061C1E"/>
    <w:rsid w:val="0006454B"/>
    <w:rsid w:val="00066C30"/>
    <w:rsid w:val="00075B13"/>
    <w:rsid w:val="00092692"/>
    <w:rsid w:val="00096203"/>
    <w:rsid w:val="000A0229"/>
    <w:rsid w:val="000A0EB6"/>
    <w:rsid w:val="000E24AC"/>
    <w:rsid w:val="000E4A73"/>
    <w:rsid w:val="000F0AB6"/>
    <w:rsid w:val="000F79EA"/>
    <w:rsid w:val="00105301"/>
    <w:rsid w:val="00111E15"/>
    <w:rsid w:val="00127AD6"/>
    <w:rsid w:val="00134F92"/>
    <w:rsid w:val="00137DC1"/>
    <w:rsid w:val="00143224"/>
    <w:rsid w:val="00145635"/>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AD5"/>
    <w:rsid w:val="001B3B5F"/>
    <w:rsid w:val="001B720C"/>
    <w:rsid w:val="001C0DEE"/>
    <w:rsid w:val="001C3957"/>
    <w:rsid w:val="001C46E5"/>
    <w:rsid w:val="001C711F"/>
    <w:rsid w:val="001E08A4"/>
    <w:rsid w:val="001F47CB"/>
    <w:rsid w:val="002046AC"/>
    <w:rsid w:val="0020735F"/>
    <w:rsid w:val="002146F8"/>
    <w:rsid w:val="00215593"/>
    <w:rsid w:val="00217917"/>
    <w:rsid w:val="002372E8"/>
    <w:rsid w:val="0023768B"/>
    <w:rsid w:val="00250040"/>
    <w:rsid w:val="0025163F"/>
    <w:rsid w:val="00254330"/>
    <w:rsid w:val="00260F01"/>
    <w:rsid w:val="00275C94"/>
    <w:rsid w:val="00277638"/>
    <w:rsid w:val="0028164F"/>
    <w:rsid w:val="002823BE"/>
    <w:rsid w:val="00293A63"/>
    <w:rsid w:val="00297ED0"/>
    <w:rsid w:val="002A1906"/>
    <w:rsid w:val="002A4EDA"/>
    <w:rsid w:val="002B01E3"/>
    <w:rsid w:val="002B3FC8"/>
    <w:rsid w:val="002D4706"/>
    <w:rsid w:val="002F10E7"/>
    <w:rsid w:val="002F4CE1"/>
    <w:rsid w:val="002F69E4"/>
    <w:rsid w:val="002F7012"/>
    <w:rsid w:val="00300A98"/>
    <w:rsid w:val="0030724A"/>
    <w:rsid w:val="0030788A"/>
    <w:rsid w:val="00316CE4"/>
    <w:rsid w:val="00323C3F"/>
    <w:rsid w:val="003279A4"/>
    <w:rsid w:val="00337114"/>
    <w:rsid w:val="0035004C"/>
    <w:rsid w:val="003571C8"/>
    <w:rsid w:val="00367972"/>
    <w:rsid w:val="003734FC"/>
    <w:rsid w:val="00383057"/>
    <w:rsid w:val="00387977"/>
    <w:rsid w:val="0039703C"/>
    <w:rsid w:val="003974BB"/>
    <w:rsid w:val="003A091E"/>
    <w:rsid w:val="003A32E9"/>
    <w:rsid w:val="003D2C06"/>
    <w:rsid w:val="003D46B1"/>
    <w:rsid w:val="003E5D64"/>
    <w:rsid w:val="00403149"/>
    <w:rsid w:val="004037EF"/>
    <w:rsid w:val="00405BAD"/>
    <w:rsid w:val="004113D8"/>
    <w:rsid w:val="0041612C"/>
    <w:rsid w:val="00416463"/>
    <w:rsid w:val="00423827"/>
    <w:rsid w:val="00437B8B"/>
    <w:rsid w:val="00437FD7"/>
    <w:rsid w:val="004467FF"/>
    <w:rsid w:val="004537F6"/>
    <w:rsid w:val="00462A4A"/>
    <w:rsid w:val="00463B98"/>
    <w:rsid w:val="00465113"/>
    <w:rsid w:val="00467F3F"/>
    <w:rsid w:val="004727C2"/>
    <w:rsid w:val="00476144"/>
    <w:rsid w:val="004915EA"/>
    <w:rsid w:val="00492767"/>
    <w:rsid w:val="00496124"/>
    <w:rsid w:val="004A4493"/>
    <w:rsid w:val="004B6A2A"/>
    <w:rsid w:val="004C0172"/>
    <w:rsid w:val="004C1AF6"/>
    <w:rsid w:val="004C2ED0"/>
    <w:rsid w:val="004C389B"/>
    <w:rsid w:val="004C5C49"/>
    <w:rsid w:val="004D0521"/>
    <w:rsid w:val="004D128F"/>
    <w:rsid w:val="004D3EB1"/>
    <w:rsid w:val="004D465D"/>
    <w:rsid w:val="004E2794"/>
    <w:rsid w:val="004E77A5"/>
    <w:rsid w:val="004F1057"/>
    <w:rsid w:val="004F199F"/>
    <w:rsid w:val="00510561"/>
    <w:rsid w:val="005106C0"/>
    <w:rsid w:val="00512942"/>
    <w:rsid w:val="005247B7"/>
    <w:rsid w:val="005324B1"/>
    <w:rsid w:val="005372FA"/>
    <w:rsid w:val="00543E7C"/>
    <w:rsid w:val="00556337"/>
    <w:rsid w:val="005610A4"/>
    <w:rsid w:val="005611C3"/>
    <w:rsid w:val="00562422"/>
    <w:rsid w:val="00565B06"/>
    <w:rsid w:val="00574328"/>
    <w:rsid w:val="00575C01"/>
    <w:rsid w:val="00581515"/>
    <w:rsid w:val="00582623"/>
    <w:rsid w:val="005826C2"/>
    <w:rsid w:val="0059085F"/>
    <w:rsid w:val="00590F7E"/>
    <w:rsid w:val="005A291E"/>
    <w:rsid w:val="005A459B"/>
    <w:rsid w:val="005A74EC"/>
    <w:rsid w:val="005A79F0"/>
    <w:rsid w:val="005B3D67"/>
    <w:rsid w:val="005B437C"/>
    <w:rsid w:val="005D0108"/>
    <w:rsid w:val="005E088C"/>
    <w:rsid w:val="005E573F"/>
    <w:rsid w:val="005E6E43"/>
    <w:rsid w:val="005F2366"/>
    <w:rsid w:val="005F4455"/>
    <w:rsid w:val="006104FF"/>
    <w:rsid w:val="00614B7C"/>
    <w:rsid w:val="0062239B"/>
    <w:rsid w:val="00625B8A"/>
    <w:rsid w:val="006267E1"/>
    <w:rsid w:val="00644D4E"/>
    <w:rsid w:val="00646D01"/>
    <w:rsid w:val="00663536"/>
    <w:rsid w:val="006648D4"/>
    <w:rsid w:val="00665C9E"/>
    <w:rsid w:val="00673F18"/>
    <w:rsid w:val="00675641"/>
    <w:rsid w:val="00676CEB"/>
    <w:rsid w:val="00683A86"/>
    <w:rsid w:val="0069300B"/>
    <w:rsid w:val="00694A43"/>
    <w:rsid w:val="006A4C72"/>
    <w:rsid w:val="006C4756"/>
    <w:rsid w:val="006D65F8"/>
    <w:rsid w:val="006F2044"/>
    <w:rsid w:val="006F4D23"/>
    <w:rsid w:val="007073BE"/>
    <w:rsid w:val="007111B3"/>
    <w:rsid w:val="0071636E"/>
    <w:rsid w:val="007175B9"/>
    <w:rsid w:val="007215A9"/>
    <w:rsid w:val="007253E8"/>
    <w:rsid w:val="00735140"/>
    <w:rsid w:val="0073645E"/>
    <w:rsid w:val="007366E5"/>
    <w:rsid w:val="007407B6"/>
    <w:rsid w:val="00745196"/>
    <w:rsid w:val="00755346"/>
    <w:rsid w:val="00776E3A"/>
    <w:rsid w:val="007850D1"/>
    <w:rsid w:val="007857C8"/>
    <w:rsid w:val="00785FEB"/>
    <w:rsid w:val="00785FF6"/>
    <w:rsid w:val="00790E98"/>
    <w:rsid w:val="00791DDF"/>
    <w:rsid w:val="00797D88"/>
    <w:rsid w:val="007A0F44"/>
    <w:rsid w:val="007A729F"/>
    <w:rsid w:val="007B3F4F"/>
    <w:rsid w:val="007C02C8"/>
    <w:rsid w:val="007C0E0E"/>
    <w:rsid w:val="007C153D"/>
    <w:rsid w:val="007C333C"/>
    <w:rsid w:val="007C34A8"/>
    <w:rsid w:val="007E7052"/>
    <w:rsid w:val="007F71A4"/>
    <w:rsid w:val="007F73B7"/>
    <w:rsid w:val="008030EE"/>
    <w:rsid w:val="00804AD6"/>
    <w:rsid w:val="0081196E"/>
    <w:rsid w:val="00812148"/>
    <w:rsid w:val="00814B43"/>
    <w:rsid w:val="00814FA5"/>
    <w:rsid w:val="00825C15"/>
    <w:rsid w:val="0083016A"/>
    <w:rsid w:val="00846AAE"/>
    <w:rsid w:val="00850C80"/>
    <w:rsid w:val="0085594A"/>
    <w:rsid w:val="00855E4A"/>
    <w:rsid w:val="008617FE"/>
    <w:rsid w:val="00867081"/>
    <w:rsid w:val="0087496F"/>
    <w:rsid w:val="00875A8A"/>
    <w:rsid w:val="00880F3C"/>
    <w:rsid w:val="00891DF2"/>
    <w:rsid w:val="008978E8"/>
    <w:rsid w:val="00897A0A"/>
    <w:rsid w:val="008A02C4"/>
    <w:rsid w:val="008A49A0"/>
    <w:rsid w:val="008A6538"/>
    <w:rsid w:val="008D4FC8"/>
    <w:rsid w:val="008D57A5"/>
    <w:rsid w:val="008D5A80"/>
    <w:rsid w:val="008E3C10"/>
    <w:rsid w:val="008E5483"/>
    <w:rsid w:val="008E7D15"/>
    <w:rsid w:val="008F4532"/>
    <w:rsid w:val="008F73BB"/>
    <w:rsid w:val="008F7B73"/>
    <w:rsid w:val="00906FD4"/>
    <w:rsid w:val="009205F2"/>
    <w:rsid w:val="0092500E"/>
    <w:rsid w:val="00933CCA"/>
    <w:rsid w:val="0093795C"/>
    <w:rsid w:val="009404DA"/>
    <w:rsid w:val="009411E8"/>
    <w:rsid w:val="009523FF"/>
    <w:rsid w:val="00952C89"/>
    <w:rsid w:val="009540F4"/>
    <w:rsid w:val="00956B75"/>
    <w:rsid w:val="00991853"/>
    <w:rsid w:val="009918BB"/>
    <w:rsid w:val="009931F7"/>
    <w:rsid w:val="00994768"/>
    <w:rsid w:val="009A3F4C"/>
    <w:rsid w:val="009B4952"/>
    <w:rsid w:val="009C1767"/>
    <w:rsid w:val="009C63EE"/>
    <w:rsid w:val="009D0878"/>
    <w:rsid w:val="009D449D"/>
    <w:rsid w:val="009D47A6"/>
    <w:rsid w:val="009E1C54"/>
    <w:rsid w:val="009E62E6"/>
    <w:rsid w:val="009E65EC"/>
    <w:rsid w:val="009F2058"/>
    <w:rsid w:val="009F391D"/>
    <w:rsid w:val="00A01799"/>
    <w:rsid w:val="00A02068"/>
    <w:rsid w:val="00A06F5D"/>
    <w:rsid w:val="00A1144C"/>
    <w:rsid w:val="00A1329C"/>
    <w:rsid w:val="00A25023"/>
    <w:rsid w:val="00A2760D"/>
    <w:rsid w:val="00A42CE4"/>
    <w:rsid w:val="00A52670"/>
    <w:rsid w:val="00A56B81"/>
    <w:rsid w:val="00A56CF1"/>
    <w:rsid w:val="00A6314E"/>
    <w:rsid w:val="00A77B4D"/>
    <w:rsid w:val="00A8052D"/>
    <w:rsid w:val="00A9077F"/>
    <w:rsid w:val="00A93ED0"/>
    <w:rsid w:val="00AA04BD"/>
    <w:rsid w:val="00AA276C"/>
    <w:rsid w:val="00AB673E"/>
    <w:rsid w:val="00AC7C34"/>
    <w:rsid w:val="00AD121E"/>
    <w:rsid w:val="00AD518A"/>
    <w:rsid w:val="00AD6216"/>
    <w:rsid w:val="00AE0923"/>
    <w:rsid w:val="00AE2F61"/>
    <w:rsid w:val="00AE313B"/>
    <w:rsid w:val="00AE6C88"/>
    <w:rsid w:val="00AE7650"/>
    <w:rsid w:val="00B112B1"/>
    <w:rsid w:val="00B1221A"/>
    <w:rsid w:val="00B204FE"/>
    <w:rsid w:val="00B22157"/>
    <w:rsid w:val="00B25746"/>
    <w:rsid w:val="00B47E1E"/>
    <w:rsid w:val="00B47E24"/>
    <w:rsid w:val="00B54661"/>
    <w:rsid w:val="00B55487"/>
    <w:rsid w:val="00B761CC"/>
    <w:rsid w:val="00B763B5"/>
    <w:rsid w:val="00B90654"/>
    <w:rsid w:val="00B91175"/>
    <w:rsid w:val="00BA3E34"/>
    <w:rsid w:val="00BA71B3"/>
    <w:rsid w:val="00BA7CCF"/>
    <w:rsid w:val="00BB34BE"/>
    <w:rsid w:val="00BC0E1A"/>
    <w:rsid w:val="00BC1472"/>
    <w:rsid w:val="00BD2DD6"/>
    <w:rsid w:val="00BD55EE"/>
    <w:rsid w:val="00BF338A"/>
    <w:rsid w:val="00C0155C"/>
    <w:rsid w:val="00C04733"/>
    <w:rsid w:val="00C21107"/>
    <w:rsid w:val="00C3233C"/>
    <w:rsid w:val="00C3763A"/>
    <w:rsid w:val="00C417E6"/>
    <w:rsid w:val="00C60281"/>
    <w:rsid w:val="00C71F19"/>
    <w:rsid w:val="00C779DA"/>
    <w:rsid w:val="00C814F7"/>
    <w:rsid w:val="00C81C04"/>
    <w:rsid w:val="00C862AF"/>
    <w:rsid w:val="00C91B4B"/>
    <w:rsid w:val="00C93DE1"/>
    <w:rsid w:val="00CA1ED0"/>
    <w:rsid w:val="00CA2E0A"/>
    <w:rsid w:val="00CA5D3D"/>
    <w:rsid w:val="00CB3192"/>
    <w:rsid w:val="00CB78FE"/>
    <w:rsid w:val="00CB7B3D"/>
    <w:rsid w:val="00CC1E5C"/>
    <w:rsid w:val="00CD1043"/>
    <w:rsid w:val="00CE2C76"/>
    <w:rsid w:val="00CF0617"/>
    <w:rsid w:val="00D014E2"/>
    <w:rsid w:val="00D046EF"/>
    <w:rsid w:val="00D11B74"/>
    <w:rsid w:val="00D22E33"/>
    <w:rsid w:val="00D25305"/>
    <w:rsid w:val="00D35BBD"/>
    <w:rsid w:val="00D37FAD"/>
    <w:rsid w:val="00D42F08"/>
    <w:rsid w:val="00D5042E"/>
    <w:rsid w:val="00D5184A"/>
    <w:rsid w:val="00D51B8D"/>
    <w:rsid w:val="00D5627D"/>
    <w:rsid w:val="00D6600D"/>
    <w:rsid w:val="00D70757"/>
    <w:rsid w:val="00D728D5"/>
    <w:rsid w:val="00D73C98"/>
    <w:rsid w:val="00D77483"/>
    <w:rsid w:val="00D77591"/>
    <w:rsid w:val="00D7797C"/>
    <w:rsid w:val="00D83EA1"/>
    <w:rsid w:val="00D85CA4"/>
    <w:rsid w:val="00DB0B61"/>
    <w:rsid w:val="00DD2D34"/>
    <w:rsid w:val="00DD467E"/>
    <w:rsid w:val="00DD6B7B"/>
    <w:rsid w:val="00DE136D"/>
    <w:rsid w:val="00DE4136"/>
    <w:rsid w:val="00DE4550"/>
    <w:rsid w:val="00DE6534"/>
    <w:rsid w:val="00DF0F24"/>
    <w:rsid w:val="00DF7CF5"/>
    <w:rsid w:val="00DF7F4F"/>
    <w:rsid w:val="00E066EE"/>
    <w:rsid w:val="00E07D28"/>
    <w:rsid w:val="00E30CB9"/>
    <w:rsid w:val="00E379DC"/>
    <w:rsid w:val="00E46808"/>
    <w:rsid w:val="00E5142A"/>
    <w:rsid w:val="00E5521B"/>
    <w:rsid w:val="00E61D86"/>
    <w:rsid w:val="00E61FB1"/>
    <w:rsid w:val="00E63862"/>
    <w:rsid w:val="00E665C1"/>
    <w:rsid w:val="00E72DA3"/>
    <w:rsid w:val="00E72F58"/>
    <w:rsid w:val="00E73869"/>
    <w:rsid w:val="00E745EC"/>
    <w:rsid w:val="00E97BD9"/>
    <w:rsid w:val="00EA5896"/>
    <w:rsid w:val="00EB2F38"/>
    <w:rsid w:val="00EB4732"/>
    <w:rsid w:val="00ED2C3B"/>
    <w:rsid w:val="00ED6F27"/>
    <w:rsid w:val="00EE0848"/>
    <w:rsid w:val="00F03B1E"/>
    <w:rsid w:val="00F03F2C"/>
    <w:rsid w:val="00F1202D"/>
    <w:rsid w:val="00F217AB"/>
    <w:rsid w:val="00F35A06"/>
    <w:rsid w:val="00F3682B"/>
    <w:rsid w:val="00F435D3"/>
    <w:rsid w:val="00F46425"/>
    <w:rsid w:val="00F5078D"/>
    <w:rsid w:val="00F534FB"/>
    <w:rsid w:val="00F56FFE"/>
    <w:rsid w:val="00F855CD"/>
    <w:rsid w:val="00F904FC"/>
    <w:rsid w:val="00F92560"/>
    <w:rsid w:val="00F935BF"/>
    <w:rsid w:val="00F94EB5"/>
    <w:rsid w:val="00F96ABC"/>
    <w:rsid w:val="00FA06C9"/>
    <w:rsid w:val="00FA4359"/>
    <w:rsid w:val="00FA4C84"/>
    <w:rsid w:val="00FA5F4E"/>
    <w:rsid w:val="00FB0F18"/>
    <w:rsid w:val="00FC607E"/>
    <w:rsid w:val="00FD190B"/>
    <w:rsid w:val="00FE14B6"/>
    <w:rsid w:val="00FE18B2"/>
    <w:rsid w:val="00FE7443"/>
    <w:rsid w:val="00FF7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CBC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25F7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373545"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3494BA"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A495D"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A495D"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373545"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373545"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3494BA"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373545"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625F7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373545"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373545"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3494BA"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3494BA" w:themeColor="accent1"/>
        <w:bottom w:val="single" w:sz="4" w:space="10" w:color="3494BA" w:themeColor="accent1"/>
      </w:pBdr>
      <w:spacing w:before="360" w:after="360"/>
      <w:jc w:val="center"/>
    </w:pPr>
    <w:rPr>
      <w:i/>
      <w:iCs/>
      <w:color w:val="3494BA" w:themeColor="accent1"/>
    </w:rPr>
  </w:style>
  <w:style w:type="character" w:customStyle="1" w:styleId="IntenseQuoteChar">
    <w:name w:val="Intense Quote Char"/>
    <w:basedOn w:val="DefaultParagraphFont"/>
    <w:link w:val="IntenseQuote"/>
    <w:uiPriority w:val="30"/>
    <w:semiHidden/>
    <w:rsid w:val="00581515"/>
    <w:rPr>
      <w:i/>
      <w:iCs/>
      <w:color w:val="3494BA"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373545"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qFormat/>
    <w:rsid w:val="00891DF2"/>
    <w:pPr>
      <w:ind w:left="720"/>
      <w:contextualSpacing/>
    </w:pPr>
  </w:style>
  <w:style w:type="character" w:styleId="Hyperlink">
    <w:name w:val="Hyperlink"/>
    <w:basedOn w:val="DefaultParagraphFont"/>
    <w:uiPriority w:val="99"/>
    <w:unhideWhenUsed/>
    <w:rsid w:val="0081196E"/>
    <w:rPr>
      <w:color w:val="6B9F25" w:themeColor="hyperlink"/>
      <w:u w:val="single"/>
    </w:rPr>
  </w:style>
  <w:style w:type="character" w:customStyle="1" w:styleId="UnresolvedMention">
    <w:name w:val="Unresolved Mention"/>
    <w:basedOn w:val="DefaultParagraphFont"/>
    <w:uiPriority w:val="99"/>
    <w:semiHidden/>
    <w:unhideWhenUsed/>
    <w:rsid w:val="00811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3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ssie\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7970FD1AC47E9BC1C18D10A0D42A2"/>
        <w:category>
          <w:name w:val="General"/>
          <w:gallery w:val="placeholder"/>
        </w:category>
        <w:types>
          <w:type w:val="bbPlcHdr"/>
        </w:types>
        <w:behaviors>
          <w:behavior w:val="content"/>
        </w:behaviors>
        <w:guid w:val="{3D4A25AC-D63F-4CD7-9143-A7089EE43DCA}"/>
      </w:docPartPr>
      <w:docPartBody>
        <w:p w:rsidR="00327795" w:rsidRDefault="00E172EA">
          <w:pPr>
            <w:pStyle w:val="06B7970FD1AC47E9BC1C18D10A0D42A2"/>
          </w:pPr>
          <w:r w:rsidRPr="009D0878">
            <w:t>Email</w:t>
          </w:r>
        </w:p>
      </w:docPartBody>
    </w:docPart>
    <w:docPart>
      <w:docPartPr>
        <w:name w:val="B20AD266E21E4355B05C62F118955AE3"/>
        <w:category>
          <w:name w:val="General"/>
          <w:gallery w:val="placeholder"/>
        </w:category>
        <w:types>
          <w:type w:val="bbPlcHdr"/>
        </w:types>
        <w:behaviors>
          <w:behavior w:val="content"/>
        </w:behaviors>
        <w:guid w:val="{B84DDA72-B9F1-43C3-BF54-29A9E3401DCB}"/>
      </w:docPartPr>
      <w:docPartBody>
        <w:p w:rsidR="00327795" w:rsidRDefault="00E172EA">
          <w:pPr>
            <w:pStyle w:val="B20AD266E21E4355B05C62F118955AE3"/>
          </w:pPr>
          <w:r w:rsidRPr="009D0878">
            <w:t>LinkedIn Profile</w:t>
          </w:r>
        </w:p>
      </w:docPartBody>
    </w:docPart>
    <w:docPart>
      <w:docPartPr>
        <w:name w:val="F174920B98C5486383F9EDC153676C76"/>
        <w:category>
          <w:name w:val="General"/>
          <w:gallery w:val="placeholder"/>
        </w:category>
        <w:types>
          <w:type w:val="bbPlcHdr"/>
        </w:types>
        <w:behaviors>
          <w:behavior w:val="content"/>
        </w:behaviors>
        <w:guid w:val="{8C69F0A0-374D-493D-8329-D163F60E025A}"/>
      </w:docPartPr>
      <w:docPartBody>
        <w:p w:rsidR="00327795" w:rsidRDefault="00E172EA">
          <w:pPr>
            <w:pStyle w:val="F174920B98C5486383F9EDC153676C76"/>
          </w:pPr>
          <w:r w:rsidRPr="00565B06">
            <w:t>Education</w:t>
          </w:r>
        </w:p>
      </w:docPartBody>
    </w:docPart>
    <w:docPart>
      <w:docPartPr>
        <w:name w:val="BB4A1F1FDA694DDF93575E632B6E589D"/>
        <w:category>
          <w:name w:val="General"/>
          <w:gallery w:val="placeholder"/>
        </w:category>
        <w:types>
          <w:type w:val="bbPlcHdr"/>
        </w:types>
        <w:behaviors>
          <w:behavior w:val="content"/>
        </w:behaviors>
        <w:guid w:val="{0AF9FA84-7FB2-4B6B-93D4-535FD2949DE0}"/>
      </w:docPartPr>
      <w:docPartBody>
        <w:p w:rsidR="00327795" w:rsidRDefault="00E172EA">
          <w:pPr>
            <w:pStyle w:val="BB4A1F1FDA694DDF93575E632B6E589D"/>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77"/>
    <w:rsid w:val="00060E7A"/>
    <w:rsid w:val="0017512D"/>
    <w:rsid w:val="00327795"/>
    <w:rsid w:val="003860F1"/>
    <w:rsid w:val="003D10ED"/>
    <w:rsid w:val="00484577"/>
    <w:rsid w:val="004E582F"/>
    <w:rsid w:val="00522FA5"/>
    <w:rsid w:val="00534283"/>
    <w:rsid w:val="00605FFC"/>
    <w:rsid w:val="006A3838"/>
    <w:rsid w:val="008054E3"/>
    <w:rsid w:val="008722D5"/>
    <w:rsid w:val="009B2E1E"/>
    <w:rsid w:val="00AD4963"/>
    <w:rsid w:val="00B71337"/>
    <w:rsid w:val="00BE1CD7"/>
    <w:rsid w:val="00E172EA"/>
    <w:rsid w:val="00E7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20C7CDA31643E3B99C7B05691A46B5">
    <w:name w:val="4920C7CDA31643E3B99C7B05691A46B5"/>
  </w:style>
  <w:style w:type="paragraph" w:customStyle="1" w:styleId="BDAE9CF3E77D4346881BF9DFBC5A2D7A">
    <w:name w:val="BDAE9CF3E77D4346881BF9DFBC5A2D7A"/>
  </w:style>
  <w:style w:type="paragraph" w:customStyle="1" w:styleId="92DF284EABB849CABEE1D264B4F6E23B">
    <w:name w:val="92DF284EABB849CABEE1D264B4F6E23B"/>
  </w:style>
  <w:style w:type="paragraph" w:customStyle="1" w:styleId="31CB3241B97F42BBBD67CBBA23CCF1F0">
    <w:name w:val="31CB3241B97F42BBBD67CBBA23CCF1F0"/>
  </w:style>
  <w:style w:type="paragraph" w:customStyle="1" w:styleId="06B7970FD1AC47E9BC1C18D10A0D42A2">
    <w:name w:val="06B7970FD1AC47E9BC1C18D10A0D42A2"/>
  </w:style>
  <w:style w:type="paragraph" w:customStyle="1" w:styleId="B20AD266E21E4355B05C62F118955AE3">
    <w:name w:val="B20AD266E21E4355B05C62F118955AE3"/>
  </w:style>
  <w:style w:type="paragraph" w:customStyle="1" w:styleId="31C4B835C3B947E39883AFB00253910F">
    <w:name w:val="31C4B835C3B947E39883AFB00253910F"/>
  </w:style>
  <w:style w:type="paragraph" w:customStyle="1" w:styleId="274B77AA080743BAAF22DCB4693B651C">
    <w:name w:val="274B77AA080743BAAF22DCB4693B651C"/>
  </w:style>
  <w:style w:type="paragraph" w:customStyle="1" w:styleId="46DF459C3721437A960DBF8E2466C7B6">
    <w:name w:val="46DF459C3721437A960DBF8E2466C7B6"/>
  </w:style>
  <w:style w:type="paragraph" w:customStyle="1" w:styleId="F174920B98C5486383F9EDC153676C76">
    <w:name w:val="F174920B98C5486383F9EDC153676C76"/>
  </w:style>
  <w:style w:type="paragraph" w:customStyle="1" w:styleId="23A2F73EBE174330848DBBD0E7C8A16E">
    <w:name w:val="23A2F73EBE174330848DBBD0E7C8A16E"/>
  </w:style>
  <w:style w:type="character" w:styleId="Emphasis">
    <w:name w:val="Emphasis"/>
    <w:basedOn w:val="DefaultParagraphFont"/>
    <w:uiPriority w:val="11"/>
    <w:qFormat/>
    <w:rsid w:val="00484577"/>
    <w:rPr>
      <w:b w:val="0"/>
      <w:iCs/>
      <w:color w:val="657C9C" w:themeColor="text2" w:themeTint="BF"/>
      <w:sz w:val="26"/>
    </w:rPr>
  </w:style>
  <w:style w:type="paragraph" w:customStyle="1" w:styleId="689E249BFA2D4037A7E9E36B370DFAD4">
    <w:name w:val="689E249BFA2D4037A7E9E36B370DFAD4"/>
  </w:style>
  <w:style w:type="paragraph" w:customStyle="1" w:styleId="ACA17BB7208B4684B44B4C186E5E1789">
    <w:name w:val="ACA17BB7208B4684B44B4C186E5E1789"/>
  </w:style>
  <w:style w:type="paragraph" w:customStyle="1" w:styleId="9EC480EEBD004A53BA3039BB49AA3378">
    <w:name w:val="9EC480EEBD004A53BA3039BB49AA3378"/>
  </w:style>
  <w:style w:type="paragraph" w:customStyle="1" w:styleId="69110314BB314EA48FC91924CB26DB39">
    <w:name w:val="69110314BB314EA48FC91924CB26DB39"/>
  </w:style>
  <w:style w:type="paragraph" w:customStyle="1" w:styleId="BAB1B5A45CF14DD99503B614D36855DB">
    <w:name w:val="BAB1B5A45CF14DD99503B614D36855DB"/>
  </w:style>
  <w:style w:type="paragraph" w:customStyle="1" w:styleId="C279BB5C1294430DBFF7A80A7A099AED">
    <w:name w:val="C279BB5C1294430DBFF7A80A7A099AED"/>
  </w:style>
  <w:style w:type="paragraph" w:customStyle="1" w:styleId="C532C18175EF4370B131304411D986E5">
    <w:name w:val="C532C18175EF4370B131304411D986E5"/>
  </w:style>
  <w:style w:type="paragraph" w:customStyle="1" w:styleId="2BEBBD0C8CB0453B88932909B9C9B551">
    <w:name w:val="2BEBBD0C8CB0453B88932909B9C9B551"/>
  </w:style>
  <w:style w:type="paragraph" w:customStyle="1" w:styleId="AC363FA52A6846B9A6C463B46BB216D3">
    <w:name w:val="AC363FA52A6846B9A6C463B46BB216D3"/>
  </w:style>
  <w:style w:type="paragraph" w:customStyle="1" w:styleId="BB4A1F1FDA694DDF93575E632B6E589D">
    <w:name w:val="BB4A1F1FDA694DDF93575E632B6E589D"/>
  </w:style>
  <w:style w:type="paragraph" w:customStyle="1" w:styleId="56360ECFEEAB4E17B8AFAB7B8EA13EFD">
    <w:name w:val="56360ECFEEAB4E17B8AFAB7B8EA13EFD"/>
  </w:style>
  <w:style w:type="paragraph" w:customStyle="1" w:styleId="DCB220EFA63444559F2F515BDF1AFEFF">
    <w:name w:val="DCB220EFA63444559F2F515BDF1AFEFF"/>
  </w:style>
  <w:style w:type="paragraph" w:customStyle="1" w:styleId="4DA3B63BF4E54FE6AC8AF99035EC8E01">
    <w:name w:val="4DA3B63BF4E54FE6AC8AF99035EC8E01"/>
  </w:style>
  <w:style w:type="paragraph" w:customStyle="1" w:styleId="593D7119E1E449D5B4E54C4E8F2A9382">
    <w:name w:val="593D7119E1E449D5B4E54C4E8F2A9382"/>
  </w:style>
  <w:style w:type="paragraph" w:customStyle="1" w:styleId="50994F85493C4C23A016C60E8CD16AB2">
    <w:name w:val="50994F85493C4C23A016C60E8CD16AB2"/>
  </w:style>
  <w:style w:type="paragraph" w:customStyle="1" w:styleId="3AA76D895EE448B28BDE921147FE9C59">
    <w:name w:val="3AA76D895EE448B28BDE921147FE9C59"/>
  </w:style>
  <w:style w:type="paragraph" w:customStyle="1" w:styleId="B96ECC915E1A439DB133C5ACB1323454">
    <w:name w:val="B96ECC915E1A439DB133C5ACB1323454"/>
  </w:style>
  <w:style w:type="paragraph" w:customStyle="1" w:styleId="F02151493F4D4532887281ED2A0ADF82">
    <w:name w:val="F02151493F4D4532887281ED2A0ADF82"/>
  </w:style>
  <w:style w:type="paragraph" w:customStyle="1" w:styleId="7C790E55ECAA4A1DA852CB9583DB1726">
    <w:name w:val="7C790E55ECAA4A1DA852CB9583DB1726"/>
  </w:style>
  <w:style w:type="paragraph" w:customStyle="1" w:styleId="529645DAB18C40A489DBC4A5DA3B76AC">
    <w:name w:val="529645DAB18C40A489DBC4A5DA3B76AC"/>
  </w:style>
  <w:style w:type="paragraph" w:customStyle="1" w:styleId="2C22D85DF07847789A47939E8FCC90F4">
    <w:name w:val="2C22D85DF07847789A47939E8FCC90F4"/>
  </w:style>
  <w:style w:type="paragraph" w:customStyle="1" w:styleId="12D1359917604756A39AB4ADB8CC4392">
    <w:name w:val="12D1359917604756A39AB4ADB8CC4392"/>
  </w:style>
  <w:style w:type="paragraph" w:customStyle="1" w:styleId="AF98CC7145D540C19C0C22578899AFE6">
    <w:name w:val="AF98CC7145D540C19C0C22578899AFE6"/>
  </w:style>
  <w:style w:type="paragraph" w:customStyle="1" w:styleId="73B268024B96421B91377674F2BD0B12">
    <w:name w:val="73B268024B96421B91377674F2BD0B12"/>
  </w:style>
  <w:style w:type="paragraph" w:customStyle="1" w:styleId="848B94D11B9C45F5AA18BA9389C61E65">
    <w:name w:val="848B94D11B9C45F5AA18BA9389C61E65"/>
  </w:style>
  <w:style w:type="paragraph" w:customStyle="1" w:styleId="7C682ECDBEBF4F3891E139AB9AF6B1E0">
    <w:name w:val="7C682ECDBEBF4F3891E139AB9AF6B1E0"/>
  </w:style>
  <w:style w:type="paragraph" w:customStyle="1" w:styleId="4326FFB219294543881E037B8320226D">
    <w:name w:val="4326FFB219294543881E037B8320226D"/>
  </w:style>
  <w:style w:type="paragraph" w:customStyle="1" w:styleId="EDB37E26422048D5AABA186C35E46675">
    <w:name w:val="EDB37E26422048D5AABA186C35E46675"/>
  </w:style>
  <w:style w:type="paragraph" w:customStyle="1" w:styleId="20573D4D1931450295BDCFBFE61BEA7F">
    <w:name w:val="20573D4D1931450295BDCFBFE61BEA7F"/>
    <w:rsid w:val="00484577"/>
  </w:style>
  <w:style w:type="paragraph" w:customStyle="1" w:styleId="9ACD4D56EEFA4208B16DA5FB8DBA6E21">
    <w:name w:val="9ACD4D56EEFA4208B16DA5FB8DBA6E21"/>
    <w:rsid w:val="00484577"/>
  </w:style>
  <w:style w:type="paragraph" w:customStyle="1" w:styleId="31B1F4CE52F74ABC90AB0BB215995031">
    <w:name w:val="31B1F4CE52F74ABC90AB0BB215995031"/>
    <w:rsid w:val="00484577"/>
  </w:style>
  <w:style w:type="paragraph" w:customStyle="1" w:styleId="29687DB5A78D43BDB57C3B8D5C94D782">
    <w:name w:val="29687DB5A78D43BDB57C3B8D5C94D782"/>
    <w:rsid w:val="00484577"/>
  </w:style>
  <w:style w:type="paragraph" w:customStyle="1" w:styleId="9CB1925BFAC14829BECD0FF0BF6BA4DD">
    <w:name w:val="9CB1925BFAC14829BECD0FF0BF6BA4DD"/>
    <w:rsid w:val="00484577"/>
  </w:style>
  <w:style w:type="paragraph" w:customStyle="1" w:styleId="8262BD9EB2B14CB58D4CD1B9F47E6799">
    <w:name w:val="8262BD9EB2B14CB58D4CD1B9F47E6799"/>
    <w:rsid w:val="00484577"/>
  </w:style>
  <w:style w:type="paragraph" w:customStyle="1" w:styleId="FB6DDB366841488EB87B0C555B1336E9">
    <w:name w:val="FB6DDB366841488EB87B0C555B1336E9"/>
    <w:rsid w:val="00484577"/>
  </w:style>
  <w:style w:type="paragraph" w:customStyle="1" w:styleId="A96DAA69FC454403A0FED8B02C835CC5">
    <w:name w:val="A96DAA69FC454403A0FED8B02C835CC5"/>
    <w:rsid w:val="00484577"/>
  </w:style>
  <w:style w:type="paragraph" w:customStyle="1" w:styleId="0725C4A0CD4944549B9C9B2F682BD406">
    <w:name w:val="0725C4A0CD4944549B9C9B2F682BD406"/>
    <w:rsid w:val="00484577"/>
  </w:style>
  <w:style w:type="paragraph" w:customStyle="1" w:styleId="E93993A3D0A6429CBC76F20137416244">
    <w:name w:val="E93993A3D0A6429CBC76F20137416244"/>
    <w:rsid w:val="00484577"/>
  </w:style>
  <w:style w:type="paragraph" w:customStyle="1" w:styleId="9FBE917255374391AAB2BB59EE39A203">
    <w:name w:val="9FBE917255374391AAB2BB59EE39A203"/>
    <w:rsid w:val="00484577"/>
  </w:style>
  <w:style w:type="paragraph" w:customStyle="1" w:styleId="62DABDA1FAD84BEB8759144451E77B30">
    <w:name w:val="62DABDA1FAD84BEB8759144451E77B30"/>
    <w:rsid w:val="00484577"/>
  </w:style>
  <w:style w:type="paragraph" w:customStyle="1" w:styleId="A3697C53E44D442094EF1556E72D1155">
    <w:name w:val="A3697C53E44D442094EF1556E72D1155"/>
    <w:rsid w:val="00484577"/>
  </w:style>
  <w:style w:type="paragraph" w:customStyle="1" w:styleId="2C6D51FD95934EEE892FDC14FEE3C6FA">
    <w:name w:val="2C6D51FD95934EEE892FDC14FEE3C6FA"/>
    <w:rsid w:val="00484577"/>
  </w:style>
  <w:style w:type="paragraph" w:customStyle="1" w:styleId="DB921F86A81E42709A5BACB0207DE3B0">
    <w:name w:val="DB921F86A81E42709A5BACB0207DE3B0"/>
    <w:rsid w:val="00484577"/>
  </w:style>
  <w:style w:type="paragraph" w:customStyle="1" w:styleId="755065A6F583492290D3D3BABE1FACB7">
    <w:name w:val="755065A6F583492290D3D3BABE1FACB7"/>
    <w:rsid w:val="00484577"/>
  </w:style>
  <w:style w:type="paragraph" w:customStyle="1" w:styleId="822B67DDE854426AA1A4CCEECA0C6444">
    <w:name w:val="822B67DDE854426AA1A4CCEECA0C6444"/>
    <w:rsid w:val="00484577"/>
  </w:style>
  <w:style w:type="paragraph" w:customStyle="1" w:styleId="52F0412EE41645C1961F6BA3B2F5DF0B">
    <w:name w:val="52F0412EE41645C1961F6BA3B2F5DF0B"/>
    <w:rsid w:val="00484577"/>
  </w:style>
  <w:style w:type="paragraph" w:customStyle="1" w:styleId="3B7EAEADA6BA46B5BE0B57AE65B0F4AB">
    <w:name w:val="3B7EAEADA6BA46B5BE0B57AE65B0F4AB"/>
    <w:rsid w:val="00484577"/>
  </w:style>
  <w:style w:type="paragraph" w:customStyle="1" w:styleId="CDE9CD7722FD4BE1AF119E044B376907">
    <w:name w:val="CDE9CD7722FD4BE1AF119E044B376907"/>
    <w:rsid w:val="00484577"/>
  </w:style>
  <w:style w:type="paragraph" w:customStyle="1" w:styleId="F815DE7550E14657B94949403671EC48">
    <w:name w:val="F815DE7550E14657B94949403671EC48"/>
    <w:rsid w:val="00484577"/>
  </w:style>
  <w:style w:type="paragraph" w:customStyle="1" w:styleId="66F8A6311B4544229C73A8CE7C62791E">
    <w:name w:val="66F8A6311B4544229C73A8CE7C62791E"/>
    <w:rsid w:val="006A3838"/>
    <w:rPr>
      <w:lang w:eastAsia="en-US"/>
    </w:rPr>
  </w:style>
  <w:style w:type="paragraph" w:customStyle="1" w:styleId="058672621C5A4058B93FF691154A4EFD">
    <w:name w:val="058672621C5A4058B93FF691154A4EFD"/>
    <w:rsid w:val="006A3838"/>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413 Holly Glen Dr Cherry Hill NJ, 08034</CompanyAddress>
  <CompanyPhone/>
  <CompanyFax/>
  <CompanyEmail>kasselu@gmail.com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f6ed6264-c37e-4d7f-b275-78a739bcdef2"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680CC3035CD447B4BAE1BDF5D51933" ma:contentTypeVersion="17" ma:contentTypeDescription="Create a new document." ma:contentTypeScope="" ma:versionID="da0f1c2622505ebb7d42fb6a1cc27ddc">
  <xsd:schema xmlns:xsd="http://www.w3.org/2001/XMLSchema" xmlns:xs="http://www.w3.org/2001/XMLSchema" xmlns:p="http://schemas.microsoft.com/office/2006/metadata/properties" xmlns:ns1="http://schemas.microsoft.com/sharepoint/v3" xmlns:ns3="14bae1da-7eb3-4812-a32f-67250ed4d898" xmlns:ns4="f6ed6264-c37e-4d7f-b275-78a739bcdef2" targetNamespace="http://schemas.microsoft.com/office/2006/metadata/properties" ma:root="true" ma:fieldsID="bb32bc81535e8ae21b2563ceb816695e" ns1:_="" ns3:_="" ns4:_="">
    <xsd:import namespace="http://schemas.microsoft.com/sharepoint/v3"/>
    <xsd:import namespace="14bae1da-7eb3-4812-a32f-67250ed4d898"/>
    <xsd:import namespace="f6ed6264-c37e-4d7f-b275-78a739bcdef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bae1da-7eb3-4812-a32f-67250ed4d8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ed6264-c37e-4d7f-b275-78a739bcdef2"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f6ed6264-c37e-4d7f-b275-78a739bcdef2"/>
    <ds:schemaRef ds:uri="http://schemas.microsoft.com/sharepoint/v3"/>
  </ds:schemaRefs>
</ds:datastoreItem>
</file>

<file path=customXml/itemProps3.xml><?xml version="1.0" encoding="utf-8"?>
<ds:datastoreItem xmlns:ds="http://schemas.openxmlformats.org/officeDocument/2006/customXml" ds:itemID="{A3196F36-864B-40DB-A411-FE1C946F5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bae1da-7eb3-4812-a32f-67250ed4d898"/>
    <ds:schemaRef ds:uri="f6ed6264-c37e-4d7f-b275-78a739bcd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5.xml><?xml version="1.0" encoding="utf-8"?>
<ds:datastoreItem xmlns:ds="http://schemas.openxmlformats.org/officeDocument/2006/customXml" ds:itemID="{03C84AF7-D1CC-414A-90CE-58620343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linkedin.com/in/kassie-lu-67286b5</cp:keywords>
  <dc:description/>
  <cp:lastModifiedBy/>
  <cp:revision>1</cp:revision>
  <dcterms:created xsi:type="dcterms:W3CDTF">2020-11-11T13:24:00Z</dcterms:created>
  <dcterms:modified xsi:type="dcterms:W3CDTF">2020-12-04T16:11:00Z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0x01010054680CC3035CD447B4BAE1BDF5D51933</vt:lpwstr>
  </property>
</Properties>
</file>