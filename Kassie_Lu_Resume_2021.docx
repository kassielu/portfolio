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6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372"/>
        <w:gridCol w:w="4108"/>
      </w:tblGrid>
      <w:tr w:rsidR="007A0F44" w:rsidRPr="00565B06" w14:paraId="127CBC69" w14:textId="77777777" w:rsidTr="00284693">
        <w:trPr>
          <w:trHeight w:hRule="exact" w:val="1988"/>
        </w:trPr>
        <w:tc>
          <w:tcPr>
            <w:tcW w:w="5372" w:type="dxa"/>
            <w:tcMar>
              <w:right w:w="144" w:type="dxa"/>
            </w:tcMar>
            <w:vAlign w:val="bottom"/>
          </w:tcPr>
          <w:p w14:paraId="127CBC62" w14:textId="485CEC51" w:rsidR="007A0F44" w:rsidRPr="002046AC" w:rsidRDefault="00891DF2" w:rsidP="00174A87">
            <w:pPr>
              <w:pStyle w:val="Title"/>
              <w:rPr>
                <w:rFonts w:asciiTheme="majorHAnsi" w:hAnsiTheme="majorHAnsi" w:cstheme="majorHAnsi"/>
                <w:b/>
                <w:bCs/>
              </w:rPr>
            </w:pPr>
            <w:r w:rsidRPr="002046AC">
              <w:rPr>
                <w:rFonts w:asciiTheme="majorHAnsi" w:hAnsiTheme="majorHAnsi" w:cstheme="majorHAnsi"/>
                <w:b/>
                <w:bCs/>
              </w:rPr>
              <w:t>kassie</w:t>
            </w:r>
          </w:p>
          <w:p w14:paraId="127CBC63" w14:textId="77777777" w:rsidR="007A0F44" w:rsidRPr="00565B06" w:rsidRDefault="00891DF2" w:rsidP="00174A87">
            <w:pPr>
              <w:pStyle w:val="Subtitle"/>
            </w:pPr>
            <w:r>
              <w:t>lu</w:t>
            </w:r>
          </w:p>
        </w:tc>
        <w:tc>
          <w:tcPr>
            <w:tcW w:w="4108" w:type="dxa"/>
            <w:tcMar>
              <w:left w:w="144" w:type="dxa"/>
            </w:tcMar>
            <w:vAlign w:val="bottom"/>
          </w:tcPr>
          <w:p w14:paraId="127CBC64" w14:textId="07D25CA5" w:rsidR="007A0F44" w:rsidRDefault="00DC5EF0" w:rsidP="00284693">
            <w:pPr>
              <w:pStyle w:val="ContactInfo"/>
              <w:jc w:val="center"/>
            </w:pPr>
            <w:sdt>
              <w:sdtPr>
                <w:alias w:val="Enter address:"/>
                <w:tag w:val="Enter address:"/>
                <w:id w:val="-989020281"/>
                <w:placeholder>
                  <w:docPart w:val="92DF284EABB849CABEE1D264B4F6E23B"/>
                </w:placeholder>
                <w:dataBinding w:prefixMappings="xmlns:ns0='http://schemas.microsoft.com/office/2006/coverPageProps' " w:xpath="/ns0:CoverPageProperties[1]/ns0:CompanyAddress[1]" w:storeItemID="{55AF091B-3C7A-41E3-B477-F2FDAA23CFDA}"/>
                <w15:appearance w15:val="hidden"/>
                <w:text w:multiLine="1"/>
              </w:sdtPr>
              <w:sdtEndPr/>
              <w:sdtContent>
                <w:r w:rsidR="008A5DE8">
                  <w:t xml:space="preserve">   </w:t>
                </w:r>
                <w:r w:rsidR="003A32E9">
                  <w:t>413 Holly Glen Dr</w:t>
                </w:r>
                <w:r w:rsidR="008A5DE8">
                  <w:t>.</w:t>
                </w:r>
                <w:r w:rsidR="003A32E9">
                  <w:t xml:space="preserve"> Cherry Hill NJ, 08034</w:t>
                </w:r>
              </w:sdtContent>
            </w:sdt>
            <w:r w:rsidR="007A0F44">
              <w:t xml:space="preserve">  </w:t>
            </w:r>
            <w:r w:rsidR="007A0F44" w:rsidRPr="009D0878">
              <w:rPr>
                <w:noProof/>
              </w:rPr>
              <mc:AlternateContent>
                <mc:Choice Requires="wps">
                  <w:drawing>
                    <wp:inline distT="0" distB="0" distL="0" distR="0" wp14:anchorId="127CBCA9" wp14:editId="127CBCAA">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4E191"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3494ba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27CBC65" w14:textId="77777777" w:rsidR="007A0F44" w:rsidRDefault="00DC5EF0" w:rsidP="00174A87">
            <w:pPr>
              <w:pStyle w:val="ContactInfo"/>
            </w:pPr>
            <w:sdt>
              <w:sdtPr>
                <w:alias w:val="Enter phone:"/>
                <w:tag w:val="Enter phone:"/>
                <w:id w:val="381135673"/>
                <w:placeholder>
                  <w:docPart w:val="31CB3241B97F42BBBD67CBBA23CCF1F0"/>
                </w:placeholder>
                <w:dataBinding w:prefixMappings="xmlns:ns0='http://schemas.microsoft.com/office/2006/coverPageProps' " w:xpath="/ns0:CoverPageProperties[1]/ns0:CompanyPhone[1]" w:storeItemID="{55AF091B-3C7A-41E3-B477-F2FDAA23CFDA}"/>
                <w15:appearance w15:val="hidden"/>
                <w:text w:multiLine="1"/>
              </w:sdtPr>
              <w:sdtEndPr/>
              <w:sdtContent>
                <w:r w:rsidR="003A32E9">
                  <w:t>(856) 426-9297</w:t>
                </w:r>
              </w:sdtContent>
            </w:sdt>
            <w:r w:rsidR="007A0F44">
              <w:t xml:space="preserve">  </w:t>
            </w:r>
            <w:r w:rsidR="007A0F44" w:rsidRPr="009D0878">
              <w:rPr>
                <w:noProof/>
              </w:rPr>
              <mc:AlternateContent>
                <mc:Choice Requires="wps">
                  <w:drawing>
                    <wp:inline distT="0" distB="0" distL="0" distR="0" wp14:anchorId="127CBCAB" wp14:editId="127CBCAC">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E3E8B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3494ba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27CBC66" w14:textId="754C3301" w:rsidR="007A0F44" w:rsidRDefault="00DC5EF0" w:rsidP="00174A87">
            <w:pPr>
              <w:pStyle w:val="ContactInfo"/>
            </w:pPr>
            <w:sdt>
              <w:sdtPr>
                <w:alias w:val="Enter email:"/>
                <w:tag w:val="Enter email:"/>
                <w:id w:val="479813182"/>
                <w:placeholder>
                  <w:docPart w:val="06B7970FD1AC47E9BC1C18D10A0D42A2"/>
                </w:placeholder>
                <w:dataBinding w:prefixMappings="xmlns:ns0='http://schemas.microsoft.com/office/2006/coverPageProps' " w:xpath="/ns0:CoverPageProperties[1]/ns0:CompanyEmail[1]" w:storeItemID="{55AF091B-3C7A-41E3-B477-F2FDAA23CFDA}"/>
                <w15:appearance w15:val="hidden"/>
                <w:text w:multiLine="1"/>
              </w:sdtPr>
              <w:sdtEndPr/>
              <w:sdtContent>
                <w:r w:rsidR="003A32E9">
                  <w:t>kass</w:t>
                </w:r>
                <w:r w:rsidR="00140947">
                  <w:t>i</w:t>
                </w:r>
                <w:r w:rsidR="003A32E9">
                  <w:t>elu@gmail.com</w:t>
                </w:r>
              </w:sdtContent>
            </w:sdt>
            <w:r w:rsidR="007A0F44">
              <w:t xml:space="preserve">  </w:t>
            </w:r>
            <w:r w:rsidR="007A0F44">
              <w:rPr>
                <w:noProof/>
              </w:rPr>
              <mc:AlternateContent>
                <mc:Choice Requires="wps">
                  <w:drawing>
                    <wp:inline distT="0" distB="0" distL="0" distR="0" wp14:anchorId="127CBCAD" wp14:editId="0FE8BB51">
                      <wp:extent cx="137160" cy="91440"/>
                      <wp:effectExtent l="0" t="0" r="0" b="3810"/>
                      <wp:docPr id="56" name="Freeform 5" descr="Email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F82BC98" id="Freeform 5" o:spid="_x0000_s1026" alt="Email icon" href="mailto:kassielu@gmail.com"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2iQUAABQUAAAOAAAAZHJzL2Uyb0RvYy54bWysWNtu4zYQfS/QfyD0WKCxKV9jxFm0uRQL&#10;pNsASdFnmqIjIZKoknTs7Nd3eJMpR4zVoi+2RB6O5pwZDqW5+nKoSvTGhCx4vU7wxThBrKY8K+qX&#10;dfLn8/3PywRJReqMlLxm6+SdyeTL9Y8/XO2bFUt5zsuMCQRGarnaN+skV6pZjUaS5qwi8oI3rIbJ&#10;LRcVUXArXkaZIHuwXpWjdDyej/ZcZI3glEkJo7d2Mrk29rdbRtUf261kCpXrBHxT5leY343+HV1f&#10;kdWLIE1eUOcG+Q9eVKSo4aGtqVuiCNqJ4oOpqqCCS75VF5RXI77dFpQZDsAGj0/YPOWkYYYLiCOb&#10;Vib5/5ml394eBSqydTKbJ6gmFcToXjCmFUezBGVMUpDrDgiWqKDcsszLon69KQv66nwCyPnIWba3&#10;nO4qVisbPsFKoiB3ZF40MkFipV0RXzOsIzPaN3JlPNTxNJdPzaPQOsvmgdNXiWp+k5P6hf0iG4g1&#10;ZCCQ4HdZoR55USsQqmPIrtamJNhBm/3vPAPCZKe4id5hKyptHTxFB5Mk722SsINCFAbxZIHnkEoU&#10;pi7xdGpyaERWfi3dSfUb48YOeXuQyqZYBlcmQTKn8jPY2FYlZNtPI4THS7RHOPUJ2YKATwtKMcrR&#10;8gMkDSBRO5MAFLEzDSDzcb87kBGtO7NlrzuQRi0Ep/1mFgEm4g3UjbNmLkNMvze4o/K83x0cqowX&#10;vbRwKHNMHhzKPOsPFw51xuNpxKVQ6ZhLHamjGRSKjSMqddSOWgr1joQNMjiIW8xSGgoesxQKjnFE&#10;pzRUfNwbubQjeNRQKHjEUKh3JJXSUO2ImVDsyD5LQ6nnvbQmodIRM5NQ58W0306oc4TVJFR52U9r&#10;MkjmSShzzFKoM9TE/h0yCZWOcQuljls6LzZU+SCtYzk0DeU+qgSHw4sv/yT3JwI91O5IgCsEZ5g+&#10;afQJ0XCpDx99PsAR82wPMLIClJ6NgCGIGjwxx+Y5MERKg2eDwBAMDV4MAoPeGnw5CKxrs0ZD+dWH&#10;/TmvdQU28GEkdZ018GE0seOJhxHFjikeRlWXRe0MFL4hVFNHFarbILijmg6jmjqqUKsGWXdUoSYN&#10;geu6pKlC7RkE95k7jKquMsb6MKoTRxWKxSBnHNXJMKq6KmhnYN8H1m0iu70t4K309NtDJAi+PTZ6&#10;Dex2onRJ8JdoD2+YOlvydQKvenq44m/smRuA0oUB3vHMY9tcOgLK+lOgn/b/jbGnX2aBxWzpSPhZ&#10;/29Rbve1D/WzdLcp6K/se+fBUAfBItCwFK3bdtBuGOBtB230YTc5ATvWem3DUQS2YbuGtm1WnAza&#10;2B83dMe297+rgQ+kn/X/ztuxe47PJj/d6+gYjrqPno7h2OoZtSH9NzqM4dTShkyqtnq60RPpTzOm&#10;669n4UmepJefpiWXzIh+TDi3xNVa/yl0nPdr+3F+1v9blA2bt+Xnui5bpE2FTpbZXDa1xGtih0y+&#10;6K35SRZY5GJ6shG6S+yjHdQkgn+Qdcd/oIVk7NiZp8M7roloC/6MOsY2j7pPM5UDkmLR8asd9cS6&#10;hPxjrMMe7PXys901XWxHbu9ZJyyem49q15rPLBBIl0PzLtDWRaPa8ZNa8rLI7ouy1AXRtInYTSnQ&#10;G4EGD6EUGgt+D3eQZa0rqy2oNdfrbfkQUt0Smdv1ZoWtK4Lv6sxAckayO3etoAtir8GrEt7HTIdC&#10;9xJsg2LDs3foK0A/DFoRORffE7SH3tI6kX/viGAJKr/W0JOwbQOkzM10ttD1XoQzm3Cm3lU3HNhB&#10;/SQ1BavrRPnLGwV3sBqaSSDYQ/3UUA00hwVQez78RUSDGriERdDB+MZ9T4msfHNCq95iHSVLxN1A&#10;68mExLXJdG8rvDeoYzPv+h8AAAD//wMAUEsDBBQABgAIAAAAIQCXB6bL2AAAAAMBAAAPAAAAZHJz&#10;L2Rvd25yZXYueG1sTI9LSwQxEITvgv8h9IIXcTO7LIOMk1kWQfTgxVXwmp30PDDpDEnm9e9tveil&#10;oKmi6uvyuDgrJgyx96Rgt81AINXe9NQq+Hh/ursHEZMmo60nVLBihGN1fVXqwviZ3nA6p1ZwCcVC&#10;K+hSGgopY92h03HrByT2Gh+cTnyGVpqgZy53Vu6zLJdO98QLnR7wscP66zw6Ben5JfNrbpe5GeXn&#10;2kzhlW6DUjeb5fQAIuGS/sLwg8/oUDHTxY9korAK+JH0q+ztdzmIC2cOB5BVKf+zV98AAAD//wMA&#10;UEsDBBQABgAIAAAAIQBcv78i0wAAAEQBAAAZAAAAZHJzL19yZWxzL2Uyb0RvYy54bWwucmVsc4TP&#10;zUoDMRAH8LvgO4S5u9l6ECmbrQcVevBS6gMM2dls2CQTMqm0b994ECwIHufr92eG3TkG9UVFPCcD&#10;m64HRcny5JMz8Hl8f3gGJRXThIETGbiQwG68vxsOFLC2I1l8FtWUJAaWWvNWa7ELRZSOM6U2mblE&#10;rK0sTme0KzrSj33/pMtvA8YbU+0nA2U/bUAdL7kl/2/zPHtLr2xPkVL9I0IvTSrBp7WhWBxVAxF9&#10;qLxdUcRTOL2470ZnOf6sfPDU0t/OlUrCAHoc9M3v4xUAAP//AwBQSwECLQAUAAYACAAAACEAtoM4&#10;kv4AAADhAQAAEwAAAAAAAAAAAAAAAAAAAAAAW0NvbnRlbnRfVHlwZXNdLnhtbFBLAQItABQABgAI&#10;AAAAIQA4/SH/1gAAAJQBAAALAAAAAAAAAAAAAAAAAC8BAABfcmVscy8ucmVsc1BLAQItABQABgAI&#10;AAAAIQDkX/r2iQUAABQUAAAOAAAAAAAAAAAAAAAAAC4CAABkcnMvZTJvRG9jLnhtbFBLAQItABQA&#10;BgAIAAAAIQCXB6bL2AAAAAMBAAAPAAAAAAAAAAAAAAAAAOMHAABkcnMvZG93bnJldi54bWxQSwEC&#10;LQAUAAYACAAAACEAXL+/ItMAAABEAQAAGQAAAAAAAAAAAAAAAADoCAAAZHJzL19yZWxzL2Uyb0Rv&#10;Yy54bWwucmVsc1BLBQYAAAAABQAFADoBAADyCQAAAAA=&#10;" o:button="t" path="m108,21r,l60,58,12,21v-1,-1,-1,-2,,-3c13,16,14,16,16,17l60,51,104,17v1,-1,3,-1,4,1c109,19,109,20,108,21r,xm114,r,l6,c3,,,3,,6l,74v,3,3,6,6,6l114,80v3,,6,-3,6,-6l120,6c120,3,117,,114,xe" fillcolor="#3494ba [3204]" stroked="f" strokeweight="0">
                      <v:fill o:detectmouseclick="t"/>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36D496C" w14:textId="767B4F54" w:rsidR="007A0F44" w:rsidRDefault="00DC5EF0" w:rsidP="00243AD6">
            <w:pPr>
              <w:pStyle w:val="ContactInfo"/>
              <w:jc w:val="left"/>
            </w:pPr>
            <w:sdt>
              <w:sdtPr>
                <w:alias w:val="Enter LinkedIn profile:"/>
                <w:tag w:val="Enter LinkedIn profile:"/>
                <w:id w:val="-1253892234"/>
                <w:placeholder>
                  <w:docPart w:val="B20AD266E21E4355B05C62F118955AE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54C40">
                  <w:t>linkedin.com/in/kassie-lu-67286b5</w:t>
                </w:r>
              </w:sdtContent>
            </w:sdt>
            <w:r w:rsidR="007A0F44">
              <w:t xml:space="preserve">  </w:t>
            </w:r>
            <w:r w:rsidR="007A0F44" w:rsidRPr="009D0878">
              <w:rPr>
                <w:noProof/>
              </w:rPr>
              <mc:AlternateContent>
                <mc:Choice Requires="wps">
                  <w:drawing>
                    <wp:inline distT="0" distB="0" distL="0" distR="0" wp14:anchorId="127CBCAF" wp14:editId="7812CC55">
                      <wp:extent cx="109728" cy="109728"/>
                      <wp:effectExtent l="0" t="0" r="5080" b="5080"/>
                      <wp:docPr id="57" name="LinkedIn icon" descr="LinkedIn icon">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B4059D" id="LinkedIn icon" o:spid="_x0000_s1026" alt="LinkedIn icon" href="https://www.linkedin.com/in/kassie-lu-67286b5/"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5I+wwAAIU/AAAOAAAAZHJzL2Uyb0RvYy54bWysW02P3LgRvQfIfxD6GCA7okR9DTzeg70b&#10;LOBsFlgHOcvdGnfD3VJH6vF48+vziizKlD1kEUEuVo/7dZHFV6wPFvXqxy+Xc/Z5mJfTND7s1A/5&#10;LhvG/XQ4jR8fdv98//Nf21223Prx0J+ncXjY/TEsux9f//lPr56v90MxHafzYZgzCBmX++frw+54&#10;u13v7+6W/XG49MsP03UY8eXjNF/6G/6cP94d5v4Z0i/nuyLP67vnaT5c52k/LAv+9639cvfayH98&#10;HPa3fzw+LsMtOz/sMLeb+Xc2/36gf+9ev+rvP8799Xja8zT6/2EWl/40YtBV1Nv+1mdP8+k7UZfT&#10;fp6W6fH2w3663E2Pj6f9YHSANir/Rpvfj/11MLpgcZbrukzL/0/s/tfPv83Z6fCwq5pdNvYXcPTu&#10;NH4aDr+M2Wk/jbvsMCx7rNj2f0nX4xnAN+fT/hPPDCiZP6vz22n/dBnGmyVxHs79DRa0HE/XZZfN&#10;9zSh+ZeDIn7unq/LvZknsWo+/n79baYZLNd30/7Tko3TT4fT7bfpNN6wNptfWSj9bsGPsg/Pf58O&#10;0LF/uk2GsC+P84VEYVrZF2MXf6x2MXy5ZXv8p8q7poAh7/EVf6Z59ffux/un5fa3YTKC+s/vlps1&#10;qwM+GaM48Mq+hwk+Xs6wsL/cZWWXZ89ZUauarXBFKQ/VtVV2JJSz1RVVeKiybQKySg9VqK4OCNMe&#10;TOdFQFjloYqiCM2s9mBN3QWEwd7WtYCwMjAzrPsKa5oqIKzzUAp+ISAMq+hJq1VAmtow0LQhaT4F&#10;qimCfPokdLoLifNJUFXVhmbn09B1OiTOp0HpMqisTwSZd0iez4Qqu5CRqA0XShcBeYXPBeSFVq/Y&#10;kBHeDhsych1avWJDRpDbYkNGrkJWXGzJCFlxsSEjD5pK4ZNRYMOGFm9LRhPa/oVPRmTLlhsyNDbQ&#10;y66p9MnA/PLA/MoNGzoPLV/ps6GqMrR+5YYOrUP6lj4ditziy86z3PBRwZUF9PX5UKVSIXkbPurw&#10;/Hw+VAGjf3l+esNHE/QF2udDlUVos+kNH20RcgZ6w4dWIdenN3y0ZYhfveGjCm43veGjhdN4mQ/t&#10;8wH7C4Ug7fNRFHnIXrTPR2R/VD4fwIW8S+XzgXFD9lz5fECP0H6rNnyUcOIv20vl81GooPerNnwo&#10;6BGQ5/MBNUL7g7LGNTyrPLg/Kp8P1VYhZ1/5fHRVSN3ap6PCqC9bS+2zUTahzVb7ZOg8KM3nQkOF&#10;l5eu9qkoq5Dl1T4TVRvauLVPRNmF9lnt89AEt0Xt01DlISuufRaaYEbQ+CzUIOtlFhqfhYg0n4Wm&#10;LkPSfBYaFXLwjc9CG4xnzZaF0HZtfBYic/NZ0FWI08Znoa6CmvoshK239VkodJCG1qchZLytT0JR&#10;FSHrbX0WyqA0n4SizkNepPVZCDul1meBCqeAibQ+DYUO1imtz0NR1aHt0PpEFJUOBZ3uGyZC8jqf&#10;CSxLyIY7nwwE94C6nc8FxIXMrvPZ0KHd2vlcQNkQt51PRsidd1smgjui85mAOb3sSDqfh2AhgPLP&#10;j0nB4IBo5eN8ElDaf3TFe3909fz+y8gFPT5lPZ1w5eYM4TotdHZA1T1OCN7b84f+Hiiq/gNgcEvg&#10;0hxxSGAwR+AqCQxiCNwkgbHwBO6SwFQ+Exr1sT0AiauoWEeVpqRiLVWamjg3sZNJU1SxpihPU+ZO&#10;1SmpiuozCc6qorpMgrOqqB6T4KwqqsMkOKuK4i8FTrUfqYraLgnuLDdNVarcjPQ0VakwM/A0VUtW&#10;tUxTlcoqko6yKUVVqpoMPE1VKooMPE1VqnkMPE1VKmkMPE1VqlgIjookRVUqSAw8TVWqNww8TdWK&#10;VUW5kDQZVhXVQAqcqgGaDNL9JDirWqepSvm8kZ6mKiXsBp6mKmXkBp6mKqXcBEdOnaJqw6o2aapS&#10;0mykp6lKWbGBp6lKaa+Bp6lKeS3BkbemqEqZq4Gnqdqyqkg9k6Szqkgtk+CsKjLHFDgljjR3JIZJ&#10;cFYViV8SnFVFZpcEZ1WRuyXBWVUkZylwk52RrpR+eT9AyoVkgvOrGX27bzt28y5Dx+4D/aa/v/Y3&#10;Ssvcx+z5YWcaKdnRfLBp2WX6PLyfDOZG+Zmmk2kM3cEQ7chfEedxg8ztkn1Fuu/d82oklpRSk8TV&#10;Rt337ulwlmA0c3hk9717Mo4qEpK3UuW+d0+HQ14NHNbQtIWweA7gnt8AayTFVmcHcM8tkFpEAtBO&#10;kc5+BaBdbQCdZbgh3ZOH5kWkHlBUIvpSRms6posDkUHS8ojAho7/koB0kpQGXCXGlWngkq1EYXnQ&#10;83JAt2Hc+rmnXccVqNad6wDuuQVSnyy6jk5itzoaJ8g9nUCri2Te6AUaVbombhENr7a0/Ro6DQYr&#10;Eu77je/mvz9Py2A8yldXYHVSDR1KkHAMEvcW1PljaFwvVTc8YRzDxnajqqmPQYMj+YgCKyrXzRK4&#10;WTrV3JPVQTvRArHb4hKpQQaJ8C1xC1aaw5bKS2FwTce6RiZOPaOjo03JSMGIlc6t5kqhhxSXSYU+&#10;jY5+UBxZ0qGGQSKVj8pE+9Mhi1RkISKd7gg/wugW2WEWAjAt8GBlrOZSJFMlZ3HSnlMlHXBjLUUg&#10;WrWJQGoWJkmkpqwBCvsRfVgLFOIy9gJ7LsETrkD4VmFPOJEIj8KeWJFSyFVOHzHmAmmXSAy62Nwu&#10;UAlRVzkixbALI7J+MAFJZ6WgUkZqOvazSNEf2KxNXiX0wVmmkOzAGzFSZNMhVY07AdHNq2FCpJGq&#10;UAoJSPavaKALSE6N0CEU7BPH5nZ0jVOQ+OgcrJQWIwYHbGrMCzKpJ0e6l2uV7gKae3Jg01wnqhK9&#10;6+g8KxcHSmnlcR+AR19POt2o7rmGVTfPtZxxCPd0SOq/kEaFFIFrPgil6wFxjXDPwMmUkEi5eHSB&#10;zSa37hijCxw1jvdS8nW4v8DrKcXAhsML2Ixnu6rhzEe2kDZn3XHHKL6euBdh54mLDxKSNdKIXlGr&#10;a9l/Il0SNGr5MBPXYIT4j/sWdp64UCGMzieeql2PIpxduifbZ8tIxKNEmbjeICJdxbae6btR3XMd&#10;fY1H0irxSSUigrRK7EPE2EH3Q8x6JiDVioyPbqZHOw4f4lYHgJMp+E8grdXRxZIo76tM1a5NALfi&#10;7mlXHkjOebVQlADJlQElvzGbR2BlmbiwIiChiPVLqA2jMhVnqKrAdo4jucxUCmexcSSnngo9ZwHp&#10;IkIueG/MjvdmDvOLjp67eeJ6jYB0nhYXbKJI1VEnFVYnVgadqwdxvBCbpeo4GnVSIMalHjv02nFw&#10;luaevNe/r6wdIFyO44KMEV6uLYGvBbv7tRVfcVulFJYft4asRBypxxZAc0QqceUhiuOzJNwfiuN4&#10;F2nxtMvODxeNovJoXsS4Fg5VSu40kN4xPUruptA6RnF09QvjEjNxnN0PtRBSS7rCBHk1WktReWwJ&#10;NfxBFMf7EJehojjNMb8REg7cOTXza4QjDM1dkUawF9y+svKENKviJmSL846YvpQK0Pq1QlCm9w0s&#10;Li4P97mS5lez/TXoqMTm17AfaQSn3HAe0ghlB25h2fkhIkfH5by7FkoOl0/WQhhsOWLVQljHnTMz&#10;v0qwAyevEhJJN79KSBIa1lcLPQm3frimFl8/7AuyFy0UTbTPDA6n9DE+aj5XLQV7wb04Iw8X3+Ly&#10;+GhG9PffRRAXN8JRB+ewZg5uBqGYQ7fuNkAn2j0519LsM+MrVGgeNr6hCs2xXnBwdIvPrqRTw83K&#10;PXl2Fa84AlmMwKLijgSay3Ecn5GunUE3nnvyuLgXaOYnJmE1TJ9MTCFERUd2Pk46jLE9Q0gsNLxT&#10;kki6TighuejRSLHiMl1Di07So8gKzos0LyohitItRkbi6n1cJidK+Encg8KA+GitEs5JYZJ2HxSV&#10;RDotjtEI1x/j83QHUe4duGCzU9E9TVokflkuDOQUB3cl4wzhzqWbZNzWlTv+q4Qin50Q9lBca26Y&#10;FNS2ibHIzpnuaUZxrsSshG4jO3HjW2LjsjlqoXpgu5FijIXhnDOqgx1TbPcwTKgS+dKbYNCc8wld&#10;OM5chQ3HvX2hHldclghZDU69jGXGrejb+OUcr4t42CF0k8K8y7peqcB/+u+zLtP5dPj5dD7TRQrz&#10;Xvbw5jxnn3u8Ud3v93iH19UTG+R5pEsZ9iLGONHvYU4Ybl5ub/vlaH9vfkGc9/fz9DQezKfj0B9+&#10;4s+3/nS2n81m5peB6U1e+y7wh+nwB97qxQvoeLP7OM3/2WXPeJn7Ybf8+6mfh112/mXEG8GoYSmr&#10;vJk/EITJn83+Nx/8b8any5sJ2sGV9eMeUh92N/fxzQ1/4dd4exsL9m78/bonoFPt/Zd/9fM1Iy3x&#10;I7w//OvkXuLu792bwbTqAFgsq2QV4T/wrrehhN9Lp5fJ/b8N6uvb86//CwAA//8DAFBLAwQUAAYA&#10;CAAAACEA7KbO+dcAAAADAQAADwAAAGRycy9kb3ducmV2LnhtbEyPT0vDQBDF74LfYRnBm534B6Mx&#10;myKK4MlgLXidZsckdHc2ZLdt8u3d6kEv8xje8N5vyuXkrNrzGHovGi4XGSiWxpteWg3rj5eLO1Ah&#10;khiyXljDzAGW1elJSYXxB3nn/Sq2KoVIKEhDF+NQIIamY0dh4QeW5H350VFM69iiGemQwp3Fqyy7&#10;RUe9pIaOBn7quNmudk4D5/kzvr7N2/qG7pHps17Pttb6/Gx6fAAVeYp/x3DET+hQJaaN34kJympI&#10;j8SfefTya1CbX8WqxP/s1TcAAAD//wMAUEsDBBQABgAIAAAAIQCZBtXh4wAAAFkBAAAZAAAAZHJz&#10;L19yZWxzL2Uyb0RvYy54bWwucmVsc4SQQUvEMBCF74L/Icy9ne6CdZGme1FhD15k/QExnbah6aRk&#10;snb33xsRwQXB4/B433vzmv159uqDorjAGjZlBYrYhs7xoOHt+FzsQEky3BkfmDRcSGDf3t40r+RN&#10;yiYZ3SIqU1g0jCktD4hiR5qNlGEhzkof4mxSPuOAi7GTGQi3VVVj/M2A9oqpDp2GeOg2oI6XJSf/&#10;zw597yw9BnuaidMfEThmUvSOpww1caD0jZXceV3X8kuh/Hppw4yOcTIijgp/Kur77a5+v8Mf30vo&#10;cqWnc6LIxgO2DV4N0n4CAAD//wMAUEsBAi0AFAAGAAgAAAAhALaDOJL+AAAA4QEAABMAAAAAAAAA&#10;AAAAAAAAAAAAAFtDb250ZW50X1R5cGVzXS54bWxQSwECLQAUAAYACAAAACEAOP0h/9YAAACUAQAA&#10;CwAAAAAAAAAAAAAAAAAvAQAAX3JlbHMvLnJlbHNQSwECLQAUAAYACAAAACEAy0b+SPsMAACFPwAA&#10;DgAAAAAAAAAAAAAAAAAuAgAAZHJzL2Uyb0RvYy54bWxQSwECLQAUAAYACAAAACEA7KbO+dcAAAAD&#10;AQAADwAAAAAAAAAAAAAAAABVDwAAZHJzL2Rvd25yZXYueG1sUEsBAi0AFAAGAAgAAAAhAJkG1eHj&#10;AAAAWQEAABkAAAAAAAAAAAAAAAAAWRAAAGRycy9fcmVscy9lMm9Eb2MueG1sLnJlbHNQSwUGAAAA&#10;AAUABQA6AQAAcxE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27CBC68" w14:textId="240ECF73" w:rsidR="0080329F" w:rsidRPr="00565B06" w:rsidRDefault="00243AD6" w:rsidP="0080329F">
            <w:pPr>
              <w:pStyle w:val="ContactInfo"/>
              <w:jc w:val="center"/>
            </w:pPr>
            <w:r>
              <w:t xml:space="preserve">         </w:t>
            </w:r>
            <w:r w:rsidRPr="00243AD6">
              <w:t>https://kassielu.github.io/portfolio/</w:t>
            </w:r>
            <w:r w:rsidR="0080329F">
              <w:t xml:space="preserve">  </w:t>
            </w:r>
            <w:r w:rsidR="0080329F">
              <w:rPr>
                <w:noProof/>
              </w:rPr>
              <w:drawing>
                <wp:inline distT="0" distB="0" distL="0" distR="0" wp14:anchorId="1C8A211E" wp14:editId="3F532880">
                  <wp:extent cx="136525" cy="136525"/>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web.png"/>
                          <pic:cNvPicPr/>
                        </pic:nvPicPr>
                        <pic:blipFill>
                          <a:blip r:embed="rId15">
                            <a:extLst>
                              <a:ext uri="{28A0092B-C50C-407E-A947-70E740481C1C}">
                                <a14:useLocalDpi xmlns:a14="http://schemas.microsoft.com/office/drawing/2010/main" val="0"/>
                              </a:ext>
                            </a:extLst>
                          </a:blip>
                          <a:stretch>
                            <a:fillRect/>
                          </a:stretch>
                        </pic:blipFill>
                        <pic:spPr>
                          <a:xfrm>
                            <a:off x="0" y="0"/>
                            <a:ext cx="136792" cy="136792"/>
                          </a:xfrm>
                          <a:prstGeom prst="rect">
                            <a:avLst/>
                          </a:prstGeom>
                        </pic:spPr>
                      </pic:pic>
                    </a:graphicData>
                  </a:graphic>
                </wp:inline>
              </w:drawing>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91"/>
        <w:gridCol w:w="9365"/>
      </w:tblGrid>
      <w:tr w:rsidR="000E24AC" w:rsidRPr="00565B06" w14:paraId="127CBC6C" w14:textId="77777777" w:rsidTr="00906FD4">
        <w:trPr>
          <w:cnfStyle w:val="100000000000" w:firstRow="1" w:lastRow="0" w:firstColumn="0" w:lastColumn="0" w:oddVBand="0" w:evenVBand="0" w:oddHBand="0" w:evenHBand="0" w:firstRowFirstColumn="0" w:firstRowLastColumn="0" w:lastRowFirstColumn="0" w:lastRowLastColumn="0"/>
        </w:trPr>
        <w:tc>
          <w:tcPr>
            <w:tcW w:w="791" w:type="dxa"/>
            <w:tcBorders>
              <w:bottom w:val="none" w:sz="0" w:space="0" w:color="auto"/>
            </w:tcBorders>
            <w:tcMar>
              <w:bottom w:w="0" w:type="dxa"/>
              <w:right w:w="216" w:type="dxa"/>
            </w:tcMar>
            <w:vAlign w:val="bottom"/>
          </w:tcPr>
          <w:p w14:paraId="127CBC6A" w14:textId="77777777" w:rsidR="000E24AC" w:rsidRPr="00565B06" w:rsidRDefault="000E24AC" w:rsidP="009D0878">
            <w:pPr>
              <w:pStyle w:val="Icons"/>
            </w:pPr>
          </w:p>
        </w:tc>
        <w:tc>
          <w:tcPr>
            <w:tcW w:w="9365" w:type="dxa"/>
            <w:tcBorders>
              <w:bottom w:val="none" w:sz="0" w:space="0" w:color="auto"/>
            </w:tcBorders>
            <w:tcMar>
              <w:bottom w:w="0" w:type="dxa"/>
            </w:tcMar>
            <w:vAlign w:val="bottom"/>
          </w:tcPr>
          <w:p w14:paraId="127CBC6B" w14:textId="77777777" w:rsidR="000E24AC" w:rsidRPr="00891DF2" w:rsidRDefault="00891DF2" w:rsidP="007850D1">
            <w:pPr>
              <w:pStyle w:val="Heading1"/>
              <w:outlineLvl w:val="0"/>
              <w:rPr>
                <w:b/>
              </w:rPr>
            </w:pPr>
            <w:r w:rsidRPr="00891DF2">
              <w:rPr>
                <w:b/>
              </w:rPr>
              <w:t>SUMMARY OF QUALIFICATIONS</w:t>
            </w:r>
          </w:p>
        </w:tc>
      </w:tr>
    </w:tbl>
    <w:p w14:paraId="127CBC6F" w14:textId="058AD907" w:rsidR="00906FD4" w:rsidRPr="00694A43" w:rsidRDefault="00694A43" w:rsidP="0087496F">
      <w:pPr>
        <w:ind w:left="90"/>
        <w:rPr>
          <w:sz w:val="20"/>
          <w:szCs w:val="20"/>
        </w:rPr>
      </w:pPr>
      <w:r w:rsidRPr="00694A43">
        <w:rPr>
          <w:sz w:val="20"/>
          <w:szCs w:val="20"/>
        </w:rPr>
        <w:t xml:space="preserve">Creative problem solver with a passion for data visualization, analytics and process improvement.  A firm believer in the power of data to get new insights and implement business improvements. Aiming to utilize my technical and analytical skills to help inform key business decisions within </w:t>
      </w:r>
      <w:r w:rsidR="00D51B8D">
        <w:rPr>
          <w:sz w:val="20"/>
          <w:szCs w:val="20"/>
        </w:rPr>
        <w:t xml:space="preserve">an </w:t>
      </w:r>
      <w:r w:rsidRPr="00694A43">
        <w:rPr>
          <w:sz w:val="20"/>
          <w:szCs w:val="20"/>
        </w:rPr>
        <w:t>organization.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86"/>
        <w:gridCol w:w="9370"/>
      </w:tblGrid>
      <w:tr w:rsidR="00A77B4D" w:rsidRPr="00565B06" w14:paraId="127CBC72" w14:textId="77777777" w:rsidTr="00543E7C">
        <w:tc>
          <w:tcPr>
            <w:tcW w:w="786" w:type="dxa"/>
            <w:tcMar>
              <w:right w:w="216" w:type="dxa"/>
            </w:tcMar>
            <w:vAlign w:val="bottom"/>
          </w:tcPr>
          <w:p w14:paraId="127CBC70" w14:textId="77777777" w:rsidR="00A77B4D" w:rsidRPr="00565B06" w:rsidRDefault="00A77B4D" w:rsidP="00075B13">
            <w:pPr>
              <w:pStyle w:val="Icons"/>
            </w:pPr>
          </w:p>
        </w:tc>
        <w:tc>
          <w:tcPr>
            <w:tcW w:w="9370" w:type="dxa"/>
          </w:tcPr>
          <w:p w14:paraId="127CBC71" w14:textId="77777777" w:rsidR="00A77B4D" w:rsidRPr="00565B06" w:rsidRDefault="00DC5EF0" w:rsidP="002146F8">
            <w:pPr>
              <w:pStyle w:val="Heading1"/>
              <w:outlineLvl w:val="0"/>
            </w:pPr>
            <w:sdt>
              <w:sdtPr>
                <w:alias w:val="Education:"/>
                <w:tag w:val="Education:"/>
                <w:id w:val="1586649636"/>
                <w:placeholder>
                  <w:docPart w:val="F174920B98C5486383F9EDC153676C76"/>
                </w:placeholder>
                <w:temporary/>
                <w:showingPlcHdr/>
                <w15:appearance w15:val="hidden"/>
              </w:sdtPr>
              <w:sdtEndPr/>
              <w:sdtContent>
                <w:r w:rsidR="00DD2D34" w:rsidRPr="00565B06">
                  <w:t>Education</w:t>
                </w:r>
              </w:sdtContent>
            </w:sdt>
          </w:p>
        </w:tc>
      </w:tr>
    </w:tbl>
    <w:p w14:paraId="40FBD38F" w14:textId="06B56293" w:rsidR="00543E7C" w:rsidRPr="00D014E2" w:rsidRDefault="00075E58" w:rsidP="00543E7C">
      <w:pPr>
        <w:pStyle w:val="Heading2"/>
        <w:ind w:left="90"/>
        <w:rPr>
          <w:sz w:val="20"/>
          <w:szCs w:val="20"/>
        </w:rPr>
      </w:pPr>
      <w:r>
        <w:rPr>
          <w:color w:val="2683C6" w:themeColor="accent6"/>
          <w:sz w:val="20"/>
          <w:szCs w:val="20"/>
        </w:rPr>
        <w:t xml:space="preserve">Certificate in Data </w:t>
      </w:r>
      <w:r w:rsidR="00543E7C" w:rsidRPr="00543E7C">
        <w:rPr>
          <w:color w:val="2683C6" w:themeColor="accent6"/>
          <w:sz w:val="20"/>
          <w:szCs w:val="20"/>
        </w:rPr>
        <w:t xml:space="preserve">Analytics </w:t>
      </w:r>
      <w:r w:rsidR="00543E7C" w:rsidRPr="00CB78FE">
        <w:rPr>
          <w:color w:val="2683C6" w:themeColor="accent6"/>
          <w:sz w:val="20"/>
          <w:szCs w:val="20"/>
        </w:rPr>
        <w:t xml:space="preserve">| </w:t>
      </w:r>
      <w:r w:rsidR="00543E7C" w:rsidRPr="00543E7C">
        <w:rPr>
          <w:rStyle w:val="Emphasis"/>
          <w:sz w:val="20"/>
          <w:szCs w:val="20"/>
        </w:rPr>
        <w:t>University of Toronto</w:t>
      </w:r>
    </w:p>
    <w:p w14:paraId="17EFFE60" w14:textId="2F969062" w:rsidR="00543E7C" w:rsidRPr="00565B06" w:rsidRDefault="00543E7C" w:rsidP="00543E7C">
      <w:pPr>
        <w:pStyle w:val="Heading3"/>
        <w:ind w:left="90"/>
      </w:pPr>
      <w:r>
        <w:rPr>
          <w:sz w:val="20"/>
          <w:szCs w:val="20"/>
        </w:rPr>
        <w:t>12/2020</w:t>
      </w:r>
    </w:p>
    <w:p w14:paraId="7E2D3077" w14:textId="77777777" w:rsidR="00543E7C" w:rsidRDefault="00543E7C" w:rsidP="0030788A">
      <w:pPr>
        <w:pStyle w:val="Heading2"/>
        <w:ind w:left="90"/>
        <w:rPr>
          <w:color w:val="2683C6" w:themeColor="accent6"/>
          <w:sz w:val="20"/>
          <w:szCs w:val="20"/>
        </w:rPr>
      </w:pPr>
    </w:p>
    <w:p w14:paraId="127CBC73" w14:textId="77777777" w:rsidR="007C0E0E" w:rsidRPr="00D014E2" w:rsidRDefault="00891DF2" w:rsidP="0030788A">
      <w:pPr>
        <w:pStyle w:val="Heading2"/>
        <w:ind w:left="90"/>
        <w:rPr>
          <w:sz w:val="20"/>
          <w:szCs w:val="20"/>
        </w:rPr>
      </w:pPr>
      <w:r w:rsidRPr="00CB78FE">
        <w:rPr>
          <w:color w:val="2683C6" w:themeColor="accent6"/>
          <w:sz w:val="20"/>
          <w:szCs w:val="20"/>
        </w:rPr>
        <w:t>B.S. in Management Science, Information Systems and International Business</w:t>
      </w:r>
      <w:r w:rsidR="007C0E0E" w:rsidRPr="00CB78FE">
        <w:rPr>
          <w:color w:val="2683C6" w:themeColor="accent6"/>
          <w:sz w:val="20"/>
          <w:szCs w:val="20"/>
        </w:rPr>
        <w:t xml:space="preserve"> | </w:t>
      </w:r>
      <w:r w:rsidR="005E573F" w:rsidRPr="00D014E2">
        <w:rPr>
          <w:rStyle w:val="Emphasis"/>
          <w:sz w:val="20"/>
          <w:szCs w:val="20"/>
        </w:rPr>
        <w:t>The Pennsylvania State University</w:t>
      </w:r>
    </w:p>
    <w:p w14:paraId="127CBC74" w14:textId="77777777" w:rsidR="000E24AC" w:rsidRPr="00565B06" w:rsidRDefault="005E573F" w:rsidP="00387977">
      <w:pPr>
        <w:pStyle w:val="Heading3"/>
        <w:ind w:left="90"/>
      </w:pPr>
      <w:r w:rsidRPr="00D014E2">
        <w:rPr>
          <w:sz w:val="20"/>
          <w:szCs w:val="20"/>
        </w:rPr>
        <w:t>05/2002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85"/>
        <w:gridCol w:w="9371"/>
      </w:tblGrid>
      <w:tr w:rsidR="005E088C" w:rsidRPr="00565B06" w14:paraId="127CBC77" w14:textId="77777777" w:rsidTr="005E573F">
        <w:tc>
          <w:tcPr>
            <w:tcW w:w="725" w:type="dxa"/>
            <w:tcMar>
              <w:right w:w="216" w:type="dxa"/>
            </w:tcMar>
            <w:vAlign w:val="bottom"/>
          </w:tcPr>
          <w:p w14:paraId="127CBC75" w14:textId="77777777" w:rsidR="005E088C" w:rsidRPr="00565B06" w:rsidRDefault="005E088C" w:rsidP="00075B13">
            <w:pPr>
              <w:pStyle w:val="Icons"/>
            </w:pPr>
          </w:p>
        </w:tc>
        <w:tc>
          <w:tcPr>
            <w:tcW w:w="8649" w:type="dxa"/>
          </w:tcPr>
          <w:p w14:paraId="127CBC76" w14:textId="77777777" w:rsidR="005E088C" w:rsidRPr="00565B06" w:rsidRDefault="00DC5EF0" w:rsidP="0004158B">
            <w:pPr>
              <w:pStyle w:val="Heading1"/>
              <w:outlineLvl w:val="0"/>
            </w:pPr>
            <w:sdt>
              <w:sdtPr>
                <w:alias w:val="Education:"/>
                <w:tag w:val="Education:"/>
                <w:id w:val="-2131392780"/>
                <w:placeholder>
                  <w:docPart w:val="BB4A1F1FDA694DDF93575E632B6E589D"/>
                </w:placeholder>
                <w:temporary/>
                <w:showingPlcHdr/>
                <w15:appearance w15:val="hidden"/>
              </w:sdtPr>
              <w:sdtEndPr/>
              <w:sdtContent>
                <w:r w:rsidR="005E088C" w:rsidRPr="00565B06">
                  <w:t>Experience</w:t>
                </w:r>
              </w:sdtContent>
            </w:sdt>
          </w:p>
        </w:tc>
      </w:tr>
    </w:tbl>
    <w:p w14:paraId="127CBC78" w14:textId="5E9B8922" w:rsidR="005E088C" w:rsidRPr="00D014E2" w:rsidRDefault="00E54C40" w:rsidP="0030788A">
      <w:pPr>
        <w:pStyle w:val="Heading2"/>
        <w:ind w:left="90"/>
        <w:rPr>
          <w:sz w:val="20"/>
          <w:szCs w:val="20"/>
        </w:rPr>
      </w:pPr>
      <w:r>
        <w:rPr>
          <w:color w:val="2683C6" w:themeColor="accent6"/>
          <w:sz w:val="20"/>
          <w:szCs w:val="20"/>
        </w:rPr>
        <w:t xml:space="preserve">Senior </w:t>
      </w:r>
      <w:r w:rsidR="00816010">
        <w:rPr>
          <w:color w:val="2683C6" w:themeColor="accent6"/>
          <w:sz w:val="20"/>
          <w:szCs w:val="20"/>
        </w:rPr>
        <w:t>D</w:t>
      </w:r>
      <w:r w:rsidR="008617FE" w:rsidRPr="00CB78FE">
        <w:rPr>
          <w:color w:val="2683C6" w:themeColor="accent6"/>
          <w:sz w:val="20"/>
          <w:szCs w:val="20"/>
        </w:rPr>
        <w:t>istribution Operations Analyst</w:t>
      </w:r>
      <w:r w:rsidR="005E088C" w:rsidRPr="00CB78FE">
        <w:rPr>
          <w:color w:val="2683C6" w:themeColor="accent6"/>
          <w:sz w:val="20"/>
          <w:szCs w:val="20"/>
        </w:rPr>
        <w:t xml:space="preserve"> | </w:t>
      </w:r>
      <w:r w:rsidR="008617FE" w:rsidRPr="008617FE">
        <w:rPr>
          <w:rStyle w:val="Emphasis"/>
          <w:sz w:val="20"/>
          <w:szCs w:val="20"/>
        </w:rPr>
        <w:t>Subaru of America, Inc.</w:t>
      </w:r>
    </w:p>
    <w:p w14:paraId="127CBC79" w14:textId="77777777" w:rsidR="005E088C" w:rsidRPr="00D014E2" w:rsidRDefault="008617FE" w:rsidP="0030788A">
      <w:pPr>
        <w:pStyle w:val="Heading3"/>
        <w:ind w:left="90"/>
        <w:rPr>
          <w:sz w:val="20"/>
          <w:szCs w:val="20"/>
        </w:rPr>
      </w:pPr>
      <w:r>
        <w:rPr>
          <w:sz w:val="20"/>
          <w:szCs w:val="20"/>
        </w:rPr>
        <w:t>09/2018</w:t>
      </w:r>
      <w:r w:rsidR="005E088C" w:rsidRPr="00D014E2">
        <w:rPr>
          <w:sz w:val="20"/>
          <w:szCs w:val="20"/>
        </w:rPr>
        <w:t xml:space="preserve"> – </w:t>
      </w:r>
      <w:r>
        <w:rPr>
          <w:sz w:val="20"/>
          <w:szCs w:val="20"/>
        </w:rPr>
        <w:t>Now</w:t>
      </w:r>
    </w:p>
    <w:p w14:paraId="127CBC7A"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Support</w:t>
      </w:r>
      <w:r w:rsidR="00675641">
        <w:rPr>
          <w:sz w:val="20"/>
          <w:szCs w:val="20"/>
        </w:rPr>
        <w:t>s</w:t>
      </w:r>
      <w:r w:rsidRPr="0030788A">
        <w:rPr>
          <w:sz w:val="20"/>
          <w:szCs w:val="20"/>
        </w:rPr>
        <w:t xml:space="preserve"> the sales distribution process by working with various internal departments to assure timely and accurate inclusion of information to support the wholesale and retail activities within the organization.  </w:t>
      </w:r>
    </w:p>
    <w:p w14:paraId="127CBC7B"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Manages daily system exception reports to correct data and to address the underlying root cause in conjunction with IT.</w:t>
      </w:r>
    </w:p>
    <w:p w14:paraId="127CBC7C"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Responsible for gathering requirements to build complex reports and dashboards for the sales distribution team for trend analysis.</w:t>
      </w:r>
    </w:p>
    <w:p w14:paraId="127CBC7D" w14:textId="77777777" w:rsidR="00675641" w:rsidRDefault="009205F2" w:rsidP="0030788A">
      <w:pPr>
        <w:pStyle w:val="ListParagraph"/>
        <w:numPr>
          <w:ilvl w:val="0"/>
          <w:numId w:val="17"/>
        </w:numPr>
        <w:ind w:left="720" w:hanging="360"/>
        <w:rPr>
          <w:sz w:val="20"/>
          <w:szCs w:val="20"/>
        </w:rPr>
      </w:pPr>
      <w:r w:rsidRPr="0030788A">
        <w:rPr>
          <w:sz w:val="20"/>
          <w:szCs w:val="20"/>
        </w:rPr>
        <w:t xml:space="preserve">Provides research and analysis to support business operations and presents findings to management. </w:t>
      </w:r>
    </w:p>
    <w:p w14:paraId="127CBC7E" w14:textId="77777777" w:rsidR="00F3682B" w:rsidRDefault="00F3682B" w:rsidP="00F3682B">
      <w:pPr>
        <w:pStyle w:val="ListParagraph"/>
        <w:rPr>
          <w:sz w:val="20"/>
          <w:szCs w:val="20"/>
        </w:rPr>
      </w:pPr>
    </w:p>
    <w:p w14:paraId="127CBC7F" w14:textId="77777777" w:rsidR="005E088C" w:rsidRPr="008617FE" w:rsidRDefault="008617FE" w:rsidP="0030788A">
      <w:pPr>
        <w:pStyle w:val="Heading2"/>
        <w:ind w:left="90"/>
        <w:rPr>
          <w:sz w:val="20"/>
          <w:szCs w:val="20"/>
        </w:rPr>
      </w:pPr>
      <w:r w:rsidRPr="00CB78FE">
        <w:rPr>
          <w:color w:val="2683C6" w:themeColor="accent6"/>
          <w:sz w:val="20"/>
          <w:szCs w:val="20"/>
        </w:rPr>
        <w:t>Senior Programmer Analyst</w:t>
      </w:r>
      <w:r w:rsidR="005E088C" w:rsidRPr="00CB78FE">
        <w:rPr>
          <w:color w:val="2683C6" w:themeColor="accent6"/>
          <w:sz w:val="20"/>
          <w:szCs w:val="20"/>
        </w:rPr>
        <w:t xml:space="preserve"> | </w:t>
      </w:r>
      <w:r w:rsidRPr="008617FE">
        <w:rPr>
          <w:rStyle w:val="Emphasis"/>
          <w:sz w:val="20"/>
          <w:szCs w:val="20"/>
        </w:rPr>
        <w:t>Subaru of America, Inc.</w:t>
      </w:r>
    </w:p>
    <w:p w14:paraId="127CBC80" w14:textId="77777777" w:rsidR="005E088C" w:rsidRPr="008617FE" w:rsidRDefault="008617FE" w:rsidP="0030788A">
      <w:pPr>
        <w:pStyle w:val="Heading3"/>
        <w:ind w:left="90"/>
        <w:rPr>
          <w:sz w:val="20"/>
          <w:szCs w:val="20"/>
        </w:rPr>
      </w:pPr>
      <w:r>
        <w:rPr>
          <w:sz w:val="20"/>
          <w:szCs w:val="20"/>
        </w:rPr>
        <w:t>10/2013</w:t>
      </w:r>
      <w:r w:rsidR="005E088C" w:rsidRPr="008617FE">
        <w:rPr>
          <w:sz w:val="20"/>
          <w:szCs w:val="20"/>
        </w:rPr>
        <w:t xml:space="preserve"> – </w:t>
      </w:r>
      <w:r>
        <w:rPr>
          <w:sz w:val="20"/>
          <w:szCs w:val="20"/>
        </w:rPr>
        <w:t>09/2018</w:t>
      </w:r>
    </w:p>
    <w:p w14:paraId="127CBC81"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Provide</w:t>
      </w:r>
      <w:r w:rsidR="00D11B74">
        <w:rPr>
          <w:sz w:val="20"/>
          <w:szCs w:val="20"/>
        </w:rPr>
        <w:t>d</w:t>
      </w:r>
      <w:r w:rsidRPr="0030788A">
        <w:rPr>
          <w:sz w:val="20"/>
          <w:szCs w:val="20"/>
        </w:rPr>
        <w:t xml:space="preserve"> functional and technical solutions to support and enhance Human Capital Management (HCM), Learning Management, Payroll and Legal applications. Reviews business processes, user requests and data to assess and determine ways to improve efficiency.</w:t>
      </w:r>
    </w:p>
    <w:p w14:paraId="127CBC82"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 xml:space="preserve">Responsible for all EDI related activities, both inbound and outbound, from various applications. </w:t>
      </w:r>
    </w:p>
    <w:p w14:paraId="127CBC83" w14:textId="5915DA83" w:rsidR="005E088C" w:rsidRPr="0030788A" w:rsidRDefault="008617FE" w:rsidP="0030788A">
      <w:pPr>
        <w:pStyle w:val="ListParagraph"/>
        <w:numPr>
          <w:ilvl w:val="0"/>
          <w:numId w:val="29"/>
        </w:numPr>
        <w:ind w:left="720" w:hanging="360"/>
        <w:rPr>
          <w:sz w:val="20"/>
          <w:szCs w:val="20"/>
        </w:rPr>
      </w:pPr>
      <w:r w:rsidRPr="0030788A">
        <w:rPr>
          <w:sz w:val="20"/>
          <w:szCs w:val="20"/>
        </w:rPr>
        <w:t xml:space="preserve">Served as project lead for the following systems implementation projects:  Oracle Human Capital Management (HCM) Fusion, Applicant Tracking System (ATS) </w:t>
      </w:r>
      <w:proofErr w:type="spellStart"/>
      <w:r w:rsidRPr="0030788A">
        <w:rPr>
          <w:sz w:val="20"/>
          <w:szCs w:val="20"/>
        </w:rPr>
        <w:t>Taleo</w:t>
      </w:r>
      <w:proofErr w:type="spellEnd"/>
      <w:r w:rsidR="00966DD8">
        <w:rPr>
          <w:sz w:val="20"/>
          <w:szCs w:val="20"/>
        </w:rPr>
        <w:t>,</w:t>
      </w:r>
      <w:r w:rsidRPr="0030788A">
        <w:rPr>
          <w:sz w:val="20"/>
          <w:szCs w:val="20"/>
        </w:rPr>
        <w:t xml:space="preserve"> and Payroll system Ceridian Dayforce. Lead the data migration effort that successfully converted 30 plus years of core HR data, Benefits, Compensation, Performance</w:t>
      </w:r>
      <w:r w:rsidR="00966DD8">
        <w:rPr>
          <w:sz w:val="20"/>
          <w:szCs w:val="20"/>
        </w:rPr>
        <w:t>,</w:t>
      </w:r>
      <w:r w:rsidRPr="0030788A">
        <w:rPr>
          <w:sz w:val="20"/>
          <w:szCs w:val="20"/>
        </w:rPr>
        <w:t xml:space="preserve"> and Applicant data from legacy systems to new systems. Supervised ETL processes, report building, dashboard design and creation using OBIEE. Oversaw the development of various interfaces to new systems by </w:t>
      </w:r>
      <w:r w:rsidR="00966DD8">
        <w:rPr>
          <w:sz w:val="20"/>
          <w:szCs w:val="20"/>
        </w:rPr>
        <w:t xml:space="preserve">the </w:t>
      </w:r>
      <w:r w:rsidRPr="0030788A">
        <w:rPr>
          <w:sz w:val="20"/>
          <w:szCs w:val="20"/>
        </w:rPr>
        <w:t xml:space="preserve">off-shore team. Gathered requirements from business users and ensured interface requirements translated into system </w:t>
      </w:r>
      <w:r w:rsidRPr="0030788A">
        <w:rPr>
          <w:rFonts w:cs="Open Sans"/>
          <w:color w:val="4A4B4F"/>
          <w:sz w:val="20"/>
          <w:szCs w:val="20"/>
          <w:lang w:val="en-GB"/>
        </w:rPr>
        <w:t>specifications. Managed the total conversion of 100+ Crystal reports to BI Publisher reports. Facilitated the relationship with HR users and other business stakeholders to identify product and technical requirements.</w:t>
      </w:r>
    </w:p>
    <w:p w14:paraId="127CBC84" w14:textId="77777777" w:rsidR="008617FE" w:rsidRPr="008617FE" w:rsidRDefault="008617FE" w:rsidP="0030788A">
      <w:pPr>
        <w:pStyle w:val="ListParagraph"/>
        <w:spacing w:after="0"/>
        <w:ind w:left="90" w:right="660"/>
        <w:rPr>
          <w:sz w:val="20"/>
          <w:szCs w:val="20"/>
        </w:rPr>
      </w:pPr>
    </w:p>
    <w:p w14:paraId="127CBC85" w14:textId="77777777" w:rsidR="005E573F" w:rsidRPr="008617FE" w:rsidRDefault="008617FE" w:rsidP="0030788A">
      <w:pPr>
        <w:pStyle w:val="Heading2"/>
        <w:ind w:left="180"/>
        <w:rPr>
          <w:sz w:val="20"/>
          <w:szCs w:val="20"/>
        </w:rPr>
      </w:pPr>
      <w:r w:rsidRPr="00CB78FE">
        <w:rPr>
          <w:color w:val="2683C6" w:themeColor="accent6"/>
          <w:sz w:val="20"/>
          <w:szCs w:val="20"/>
        </w:rPr>
        <w:lastRenderedPageBreak/>
        <w:t>Senior HRIS Analyst</w:t>
      </w:r>
      <w:r w:rsidR="005E573F" w:rsidRPr="00CB78FE">
        <w:rPr>
          <w:color w:val="2683C6" w:themeColor="accent6"/>
          <w:sz w:val="20"/>
          <w:szCs w:val="20"/>
        </w:rPr>
        <w:t xml:space="preserve"> | </w:t>
      </w:r>
      <w:r>
        <w:rPr>
          <w:rStyle w:val="Emphasis"/>
          <w:sz w:val="20"/>
          <w:szCs w:val="20"/>
        </w:rPr>
        <w:t>Subaru of America, Inc.</w:t>
      </w:r>
    </w:p>
    <w:p w14:paraId="127CBC86" w14:textId="77777777" w:rsidR="005E573F" w:rsidRPr="008617FE" w:rsidRDefault="008617FE" w:rsidP="00250040">
      <w:pPr>
        <w:pStyle w:val="Heading3"/>
        <w:ind w:left="180"/>
        <w:rPr>
          <w:sz w:val="20"/>
          <w:szCs w:val="20"/>
        </w:rPr>
      </w:pPr>
      <w:r>
        <w:rPr>
          <w:sz w:val="20"/>
          <w:szCs w:val="20"/>
        </w:rPr>
        <w:t>11/2006</w:t>
      </w:r>
      <w:r w:rsidR="005E573F" w:rsidRPr="008617FE">
        <w:rPr>
          <w:sz w:val="20"/>
          <w:szCs w:val="20"/>
        </w:rPr>
        <w:t xml:space="preserve"> – </w:t>
      </w:r>
      <w:r>
        <w:rPr>
          <w:sz w:val="20"/>
          <w:szCs w:val="20"/>
        </w:rPr>
        <w:t>10/2013</w:t>
      </w:r>
    </w:p>
    <w:p w14:paraId="127CBC87"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 xml:space="preserve">Served as the system solutions subject matter expert to provide support to users of all HR systems (system functionality, trouble-shooting, problem identification and resolution, reporting and user training). </w:t>
      </w:r>
    </w:p>
    <w:p w14:paraId="127CBC88"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Performed all data collection, salary surveys, data analysis and proposed recommendations on new programs and existing pay practices, pay programs and compensation programs cost/benefit analyses.</w:t>
      </w:r>
    </w:p>
    <w:p w14:paraId="127CBC89"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Managed all employee information through the Oracle database – ensured data integrity and accuracy. Supervised all HR data collection processes and procedures. Created and managed Oracle database objects to optimize day-to-day HR processes.</w:t>
      </w:r>
    </w:p>
    <w:p w14:paraId="127CBC8A"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Provided process improvements/re-engineering of HRIS Systems to best serve the company’s strategic goals. Evaluated opportunities to enhance or introduce improved ways of working through new HR Systems capabilities.</w:t>
      </w:r>
    </w:p>
    <w:p w14:paraId="127CBC8B"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Created reports for all levels within the organization for trending and analysis purposes</w:t>
      </w:r>
      <w:r w:rsidR="00F3682B">
        <w:rPr>
          <w:sz w:val="20"/>
          <w:szCs w:val="20"/>
        </w:rPr>
        <w:t xml:space="preserve"> of employee data</w:t>
      </w:r>
      <w:r w:rsidRPr="0030788A">
        <w:rPr>
          <w:sz w:val="20"/>
          <w:szCs w:val="20"/>
        </w:rPr>
        <w:t>.</w:t>
      </w:r>
    </w:p>
    <w:p w14:paraId="127CBC8C" w14:textId="77777777" w:rsidR="0030788A" w:rsidRPr="00A93ED0" w:rsidRDefault="0030788A" w:rsidP="0030788A">
      <w:pPr>
        <w:ind w:left="180" w:hanging="360"/>
        <w:rPr>
          <w:sz w:val="20"/>
          <w:szCs w:val="20"/>
        </w:rPr>
      </w:pPr>
    </w:p>
    <w:p w14:paraId="127CBC8D" w14:textId="77777777" w:rsidR="005E573F" w:rsidRPr="008617FE" w:rsidRDefault="008617FE" w:rsidP="0030788A">
      <w:pPr>
        <w:pStyle w:val="Heading2"/>
        <w:ind w:left="180"/>
        <w:rPr>
          <w:sz w:val="20"/>
          <w:szCs w:val="20"/>
        </w:rPr>
      </w:pPr>
      <w:r w:rsidRPr="00CB78FE">
        <w:rPr>
          <w:color w:val="2683C6" w:themeColor="accent6"/>
          <w:sz w:val="20"/>
          <w:szCs w:val="20"/>
        </w:rPr>
        <w:t>Data Analyst</w:t>
      </w:r>
      <w:r w:rsidR="005E573F" w:rsidRPr="00CB78FE">
        <w:rPr>
          <w:color w:val="2683C6" w:themeColor="accent6"/>
          <w:sz w:val="20"/>
          <w:szCs w:val="20"/>
        </w:rPr>
        <w:t xml:space="preserve"> | </w:t>
      </w:r>
      <w:r>
        <w:rPr>
          <w:rStyle w:val="Emphasis"/>
          <w:sz w:val="20"/>
          <w:szCs w:val="20"/>
        </w:rPr>
        <w:t>The Children’s Hospital of Philadelphia</w:t>
      </w:r>
    </w:p>
    <w:p w14:paraId="127CBC8E" w14:textId="77777777" w:rsidR="005E573F" w:rsidRPr="008617FE" w:rsidRDefault="008617FE" w:rsidP="0030788A">
      <w:pPr>
        <w:pStyle w:val="Heading3"/>
        <w:ind w:left="180"/>
        <w:rPr>
          <w:sz w:val="20"/>
          <w:szCs w:val="20"/>
        </w:rPr>
      </w:pPr>
      <w:r>
        <w:rPr>
          <w:sz w:val="20"/>
          <w:szCs w:val="20"/>
        </w:rPr>
        <w:t>08/2005</w:t>
      </w:r>
      <w:r w:rsidR="005E573F" w:rsidRPr="008617FE">
        <w:rPr>
          <w:sz w:val="20"/>
          <w:szCs w:val="20"/>
        </w:rPr>
        <w:t xml:space="preserve"> – </w:t>
      </w:r>
      <w:r>
        <w:rPr>
          <w:sz w:val="20"/>
          <w:szCs w:val="20"/>
        </w:rPr>
        <w:t>11/2006</w:t>
      </w:r>
    </w:p>
    <w:p w14:paraId="127CBC8F"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Served as a Report Analyst/Designer/Writer for the EPIC project to assist in the implementation of the EPIC system. Responsible for reporting and data mapping, documenting business requirements and functional specifications.</w:t>
      </w:r>
    </w:p>
    <w:p w14:paraId="127CBC90"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Automated all tracking/trending reports functionality for areas that were traditionally handled manually. </w:t>
      </w:r>
    </w:p>
    <w:p w14:paraId="127CBC91"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Validated, combined, manipulated and analyzed data from multiple sources to produce valid, integrated and actionable information. </w:t>
      </w:r>
    </w:p>
    <w:p w14:paraId="127CBC92" w14:textId="3E81CDEC"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Performed data analysis including but not limited </w:t>
      </w:r>
      <w:r w:rsidR="00E72F58" w:rsidRPr="00FC607E">
        <w:rPr>
          <w:sz w:val="20"/>
          <w:szCs w:val="20"/>
        </w:rPr>
        <w:t>to</w:t>
      </w:r>
      <w:r w:rsidRPr="00FC607E">
        <w:rPr>
          <w:sz w:val="20"/>
          <w:szCs w:val="20"/>
        </w:rPr>
        <w:t xml:space="preserve"> correlation, impact, distribution, trending and projection. </w:t>
      </w:r>
    </w:p>
    <w:p w14:paraId="127CBC93"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Provided critical departmental metrics for use in all specific dashboards and scorecards, which allows management to assess departmental and individual operational performance.</w:t>
      </w:r>
    </w:p>
    <w:p w14:paraId="127CBC94" w14:textId="77777777" w:rsidR="005E573F" w:rsidRDefault="00FC607E" w:rsidP="00BF338A">
      <w:pPr>
        <w:ind w:left="806" w:hanging="446"/>
        <w:contextualSpacing/>
        <w:rPr>
          <w:sz w:val="20"/>
          <w:szCs w:val="20"/>
        </w:rPr>
      </w:pPr>
      <w:r w:rsidRPr="00FC607E">
        <w:rPr>
          <w:sz w:val="20"/>
          <w:szCs w:val="20"/>
        </w:rPr>
        <w:t>•</w:t>
      </w:r>
      <w:r w:rsidRPr="00FC607E">
        <w:rPr>
          <w:sz w:val="20"/>
          <w:szCs w:val="20"/>
        </w:rPr>
        <w:tab/>
        <w:t>Created and maintained databases for enhancement in productivity for various departments within the organization.</w:t>
      </w:r>
    </w:p>
    <w:p w14:paraId="127CBC95" w14:textId="77777777" w:rsidR="0030788A" w:rsidRPr="00FC607E" w:rsidRDefault="0030788A" w:rsidP="0030788A">
      <w:pPr>
        <w:ind w:left="180" w:hanging="360"/>
        <w:rPr>
          <w:sz w:val="20"/>
          <w:szCs w:val="20"/>
        </w:rPr>
      </w:pPr>
    </w:p>
    <w:p w14:paraId="127CBC96" w14:textId="77777777" w:rsidR="005E573F" w:rsidRPr="003A32E9" w:rsidRDefault="008617FE" w:rsidP="0030788A">
      <w:pPr>
        <w:pStyle w:val="Heading2"/>
        <w:ind w:left="180"/>
        <w:rPr>
          <w:sz w:val="20"/>
          <w:szCs w:val="20"/>
        </w:rPr>
      </w:pPr>
      <w:r w:rsidRPr="00CB78FE">
        <w:rPr>
          <w:color w:val="2683C6" w:themeColor="accent6"/>
          <w:sz w:val="20"/>
          <w:szCs w:val="20"/>
        </w:rPr>
        <w:t>Contract Analyst</w:t>
      </w:r>
      <w:r w:rsidR="005E573F" w:rsidRPr="00CB78FE">
        <w:rPr>
          <w:color w:val="2683C6" w:themeColor="accent6"/>
          <w:sz w:val="20"/>
          <w:szCs w:val="20"/>
        </w:rPr>
        <w:t xml:space="preserve"> | </w:t>
      </w:r>
      <w:r w:rsidRPr="003A32E9">
        <w:rPr>
          <w:rStyle w:val="Emphasis"/>
          <w:sz w:val="20"/>
          <w:szCs w:val="20"/>
        </w:rPr>
        <w:t>Aramark Corporation</w:t>
      </w:r>
    </w:p>
    <w:p w14:paraId="127CBC97" w14:textId="77777777" w:rsidR="005E573F" w:rsidRPr="008617FE" w:rsidRDefault="008617FE" w:rsidP="0030788A">
      <w:pPr>
        <w:pStyle w:val="Heading3"/>
        <w:ind w:left="180"/>
        <w:rPr>
          <w:sz w:val="20"/>
          <w:szCs w:val="20"/>
        </w:rPr>
      </w:pPr>
      <w:r>
        <w:rPr>
          <w:sz w:val="20"/>
          <w:szCs w:val="20"/>
        </w:rPr>
        <w:t>03/2004</w:t>
      </w:r>
      <w:r w:rsidR="005E573F" w:rsidRPr="008617FE">
        <w:rPr>
          <w:sz w:val="20"/>
          <w:szCs w:val="20"/>
        </w:rPr>
        <w:t xml:space="preserve"> – </w:t>
      </w:r>
      <w:r>
        <w:rPr>
          <w:sz w:val="20"/>
          <w:szCs w:val="20"/>
        </w:rPr>
        <w:t>08/2005</w:t>
      </w:r>
    </w:p>
    <w:p w14:paraId="127CBC98" w14:textId="5B95C209" w:rsidR="005E573F" w:rsidRPr="00F3682B" w:rsidRDefault="008617FE" w:rsidP="00BF338A">
      <w:pPr>
        <w:pStyle w:val="ListParagraph"/>
        <w:numPr>
          <w:ilvl w:val="0"/>
          <w:numId w:val="17"/>
        </w:numPr>
        <w:ind w:left="806" w:hanging="360"/>
        <w:rPr>
          <w:sz w:val="20"/>
          <w:szCs w:val="20"/>
        </w:rPr>
      </w:pPr>
      <w:r w:rsidRPr="00F3682B">
        <w:rPr>
          <w:sz w:val="20"/>
          <w:szCs w:val="20"/>
        </w:rPr>
        <w:t>Increased productivity by creatin</w:t>
      </w:r>
      <w:r w:rsidR="009A2241">
        <w:rPr>
          <w:sz w:val="20"/>
          <w:szCs w:val="20"/>
        </w:rPr>
        <w:t>g MS Excel macros that automate</w:t>
      </w:r>
      <w:r w:rsidRPr="00F3682B">
        <w:rPr>
          <w:sz w:val="20"/>
          <w:szCs w:val="20"/>
        </w:rPr>
        <w:t xml:space="preserve"> the report generation process.</w:t>
      </w:r>
    </w:p>
    <w:p w14:paraId="127CBC99" w14:textId="77777777" w:rsidR="008617FE" w:rsidRPr="00F3682B" w:rsidRDefault="008617FE" w:rsidP="00BF338A">
      <w:pPr>
        <w:pStyle w:val="ListParagraph"/>
        <w:numPr>
          <w:ilvl w:val="0"/>
          <w:numId w:val="17"/>
        </w:numPr>
        <w:ind w:left="806" w:hanging="360"/>
        <w:rPr>
          <w:sz w:val="20"/>
          <w:szCs w:val="20"/>
        </w:rPr>
      </w:pPr>
      <w:r w:rsidRPr="00F3682B">
        <w:rPr>
          <w:sz w:val="20"/>
          <w:szCs w:val="20"/>
        </w:rPr>
        <w:t>Analyzed components’ purchasing trends and conditions and provided necessary recommendations to ensure accurate allocation.</w:t>
      </w:r>
    </w:p>
    <w:p w14:paraId="127CBC9A" w14:textId="66523FF2" w:rsidR="008617FE" w:rsidRPr="00F3682B" w:rsidRDefault="008617FE" w:rsidP="00BF338A">
      <w:pPr>
        <w:pStyle w:val="ListParagraph"/>
        <w:numPr>
          <w:ilvl w:val="0"/>
          <w:numId w:val="17"/>
        </w:numPr>
        <w:ind w:left="806" w:hanging="360"/>
        <w:rPr>
          <w:sz w:val="20"/>
          <w:szCs w:val="20"/>
        </w:rPr>
      </w:pPr>
      <w:r w:rsidRPr="00F3682B">
        <w:rPr>
          <w:sz w:val="20"/>
          <w:szCs w:val="20"/>
        </w:rPr>
        <w:t xml:space="preserve">Generated graphical presentation of purchasing trends and provided clarification </w:t>
      </w:r>
      <w:r w:rsidR="009A2241">
        <w:rPr>
          <w:sz w:val="20"/>
          <w:szCs w:val="20"/>
        </w:rPr>
        <w:t>of purchasing behavior to upper-</w:t>
      </w:r>
      <w:r w:rsidRPr="00F3682B">
        <w:rPr>
          <w:sz w:val="20"/>
          <w:szCs w:val="20"/>
        </w:rPr>
        <w:t>level management.</w:t>
      </w:r>
    </w:p>
    <w:p w14:paraId="127CBC9B" w14:textId="77777777" w:rsidR="0030788A" w:rsidRPr="00565B06" w:rsidRDefault="0030788A" w:rsidP="0030788A">
      <w:pPr>
        <w:pStyle w:val="ListParagraph"/>
        <w:ind w:left="180"/>
        <w:contextualSpacing w:val="0"/>
      </w:pPr>
    </w:p>
    <w:p w14:paraId="127CBC9C" w14:textId="77777777" w:rsidR="005E573F" w:rsidRPr="008617FE" w:rsidRDefault="008617FE" w:rsidP="0030788A">
      <w:pPr>
        <w:spacing w:after="0"/>
        <w:ind w:left="180"/>
      </w:pPr>
      <w:r w:rsidRPr="00897A0A">
        <w:rPr>
          <w:rStyle w:val="Heading2Char"/>
          <w:color w:val="2683C6" w:themeColor="accent6"/>
          <w:sz w:val="20"/>
          <w:szCs w:val="20"/>
        </w:rPr>
        <w:t>Database Development Programmer</w:t>
      </w:r>
      <w:r w:rsidR="005E573F" w:rsidRPr="00CB78FE">
        <w:rPr>
          <w:b/>
          <w:color w:val="2683C6" w:themeColor="accent6"/>
        </w:rPr>
        <w:t xml:space="preserve"> |</w:t>
      </w:r>
      <w:r w:rsidR="005E573F" w:rsidRPr="00CB78FE">
        <w:rPr>
          <w:color w:val="2683C6" w:themeColor="accent6"/>
        </w:rPr>
        <w:t xml:space="preserve"> </w:t>
      </w:r>
      <w:r w:rsidRPr="00E5142A">
        <w:rPr>
          <w:rStyle w:val="Emphasis"/>
          <w:b/>
          <w:sz w:val="20"/>
          <w:szCs w:val="20"/>
        </w:rPr>
        <w:t>Kantar TNS</w:t>
      </w:r>
    </w:p>
    <w:p w14:paraId="127CBC9D" w14:textId="77777777" w:rsidR="005E573F" w:rsidRPr="008617FE" w:rsidRDefault="008617FE" w:rsidP="0030788A">
      <w:pPr>
        <w:pStyle w:val="Heading3"/>
        <w:ind w:left="180"/>
        <w:rPr>
          <w:sz w:val="20"/>
          <w:szCs w:val="20"/>
        </w:rPr>
      </w:pPr>
      <w:r>
        <w:rPr>
          <w:sz w:val="20"/>
          <w:szCs w:val="20"/>
        </w:rPr>
        <w:t>07/2002</w:t>
      </w:r>
      <w:r w:rsidR="005E573F" w:rsidRPr="008617FE">
        <w:rPr>
          <w:sz w:val="20"/>
          <w:szCs w:val="20"/>
        </w:rPr>
        <w:t xml:space="preserve"> – </w:t>
      </w:r>
      <w:r>
        <w:rPr>
          <w:sz w:val="20"/>
          <w:szCs w:val="20"/>
        </w:rPr>
        <w:t>02/2004</w:t>
      </w:r>
    </w:p>
    <w:p w14:paraId="127CBC9E"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Provided quality control including verification of data in constructed databases. </w:t>
      </w:r>
    </w:p>
    <w:p w14:paraId="127CBC9F" w14:textId="48482EBE" w:rsidR="008617FE" w:rsidRPr="008617FE" w:rsidRDefault="00E03B60" w:rsidP="00BF338A">
      <w:pPr>
        <w:pStyle w:val="ListParagraph"/>
        <w:numPr>
          <w:ilvl w:val="0"/>
          <w:numId w:val="17"/>
        </w:numPr>
        <w:ind w:left="806" w:hanging="360"/>
        <w:rPr>
          <w:sz w:val="20"/>
          <w:szCs w:val="20"/>
        </w:rPr>
      </w:pPr>
      <w:r>
        <w:rPr>
          <w:sz w:val="20"/>
          <w:szCs w:val="20"/>
        </w:rPr>
        <w:t>Created trend and cross-</w:t>
      </w:r>
      <w:r w:rsidR="008617FE" w:rsidRPr="008617FE">
        <w:rPr>
          <w:sz w:val="20"/>
          <w:szCs w:val="20"/>
        </w:rPr>
        <w:t>tabulation reports for analysis purpose</w:t>
      </w:r>
      <w:r>
        <w:rPr>
          <w:sz w:val="20"/>
          <w:szCs w:val="20"/>
        </w:rPr>
        <w:t>s</w:t>
      </w:r>
      <w:r w:rsidR="008617FE" w:rsidRPr="008617FE">
        <w:rPr>
          <w:sz w:val="20"/>
          <w:szCs w:val="20"/>
        </w:rPr>
        <w:t xml:space="preserve">. </w:t>
      </w:r>
    </w:p>
    <w:p w14:paraId="127CBCA0" w14:textId="77777777" w:rsidR="00387977" w:rsidRPr="00543E7C" w:rsidRDefault="008617FE" w:rsidP="00A56CF1">
      <w:pPr>
        <w:pStyle w:val="ListParagraph"/>
        <w:numPr>
          <w:ilvl w:val="0"/>
          <w:numId w:val="17"/>
        </w:numPr>
        <w:ind w:left="810" w:hanging="360"/>
        <w:contextualSpacing w:val="0"/>
      </w:pPr>
      <w:r w:rsidRPr="00A56CF1">
        <w:rPr>
          <w:sz w:val="20"/>
          <w:szCs w:val="20"/>
        </w:rPr>
        <w:t>Trained internal staff and clients on the usage of the proprietary market research software called Miriad.</w:t>
      </w:r>
    </w:p>
    <w:p w14:paraId="6430FDAD" w14:textId="77777777" w:rsidR="00543E7C" w:rsidRDefault="00543E7C" w:rsidP="00543E7C"/>
    <w:p w14:paraId="2A8C93D3" w14:textId="0E356526" w:rsidR="00543E7C" w:rsidRPr="007C02C8" w:rsidRDefault="008F7B73" w:rsidP="007C02C8">
      <w:pPr>
        <w:ind w:left="180"/>
        <w:rPr>
          <w:rFonts w:asciiTheme="majorHAnsi" w:hAnsiTheme="majorHAnsi" w:cstheme="majorHAnsi"/>
          <w:b/>
          <w:color w:val="auto"/>
          <w:sz w:val="32"/>
          <w:szCs w:val="32"/>
        </w:rPr>
      </w:pPr>
      <w:r w:rsidRPr="007C02C8">
        <w:rPr>
          <w:rFonts w:asciiTheme="majorHAnsi" w:hAnsiTheme="majorHAnsi" w:cstheme="majorHAnsi"/>
          <w:b/>
          <w:color w:val="auto"/>
          <w:sz w:val="32"/>
          <w:szCs w:val="32"/>
        </w:rPr>
        <w:t>SKILLS</w:t>
      </w:r>
    </w:p>
    <w:p w14:paraId="1F21A2CF" w14:textId="4D45BA77" w:rsidR="008F7B73" w:rsidRDefault="007C02C8" w:rsidP="007C02C8">
      <w:pPr>
        <w:ind w:left="180"/>
        <w:rPr>
          <w:rFonts w:cstheme="minorHAnsi"/>
          <w:sz w:val="20"/>
          <w:szCs w:val="20"/>
        </w:rPr>
      </w:pPr>
      <w:r>
        <w:rPr>
          <w:b/>
          <w:color w:val="2683C6" w:themeColor="accent6"/>
          <w:sz w:val="20"/>
          <w:szCs w:val="20"/>
        </w:rPr>
        <w:t>Data Science:</w:t>
      </w:r>
      <w:r w:rsidR="008F7B73" w:rsidRPr="008F7B73">
        <w:rPr>
          <w:rFonts w:cstheme="minorHAnsi"/>
          <w:sz w:val="20"/>
          <w:szCs w:val="20"/>
        </w:rPr>
        <w:t xml:space="preserve"> Data Collection / Wrangling, Exploratory Data Analysis, Machine Learning, Data Visualization, Data Storytelling, Predictive Modeling </w:t>
      </w:r>
    </w:p>
    <w:p w14:paraId="1D7FCFD2" w14:textId="3A15C59F" w:rsidR="008F7B73" w:rsidRDefault="007C02C8" w:rsidP="007C02C8">
      <w:pPr>
        <w:ind w:left="180"/>
        <w:rPr>
          <w:rFonts w:cstheme="minorHAnsi"/>
          <w:sz w:val="20"/>
          <w:szCs w:val="20"/>
        </w:rPr>
      </w:pPr>
      <w:r>
        <w:rPr>
          <w:b/>
          <w:color w:val="2683C6" w:themeColor="accent6"/>
          <w:sz w:val="20"/>
          <w:szCs w:val="20"/>
        </w:rPr>
        <w:t>Programming Languages:</w:t>
      </w:r>
      <w:r w:rsidR="005A291E">
        <w:rPr>
          <w:rFonts w:cstheme="minorHAnsi"/>
          <w:sz w:val="20"/>
          <w:szCs w:val="20"/>
        </w:rPr>
        <w:t xml:space="preserve"> Python, SQL</w:t>
      </w:r>
    </w:p>
    <w:p w14:paraId="16DDE55B" w14:textId="07860DF1" w:rsidR="008F7B73" w:rsidRPr="008F7B73" w:rsidRDefault="002A1906" w:rsidP="007C02C8">
      <w:pPr>
        <w:ind w:left="180"/>
        <w:rPr>
          <w:rFonts w:cstheme="minorHAnsi"/>
          <w:b/>
          <w:sz w:val="20"/>
          <w:szCs w:val="20"/>
        </w:rPr>
      </w:pPr>
      <w:r>
        <w:rPr>
          <w:b/>
          <w:color w:val="2683C6" w:themeColor="accent6"/>
          <w:sz w:val="20"/>
          <w:szCs w:val="20"/>
        </w:rPr>
        <w:t>Software</w:t>
      </w:r>
      <w:r w:rsidR="007C02C8">
        <w:rPr>
          <w:b/>
          <w:color w:val="2683C6" w:themeColor="accent6"/>
          <w:sz w:val="20"/>
          <w:szCs w:val="20"/>
        </w:rPr>
        <w:t>:</w:t>
      </w:r>
      <w:r w:rsidR="008F7B73">
        <w:rPr>
          <w:rFonts w:cstheme="minorHAnsi"/>
          <w:sz w:val="20"/>
          <w:szCs w:val="20"/>
        </w:rPr>
        <w:t xml:space="preserve"> </w:t>
      </w:r>
      <w:r w:rsidR="005A291E">
        <w:rPr>
          <w:rFonts w:cstheme="minorHAnsi"/>
          <w:sz w:val="20"/>
          <w:szCs w:val="20"/>
        </w:rPr>
        <w:t xml:space="preserve">Crystal Reports, Oracle BI Publisher, Power BI, Qlik Sense, </w:t>
      </w:r>
      <w:r w:rsidR="008F7B73">
        <w:rPr>
          <w:rFonts w:cstheme="minorHAnsi"/>
          <w:sz w:val="20"/>
          <w:szCs w:val="20"/>
        </w:rPr>
        <w:t>Tableau</w:t>
      </w:r>
      <w:r w:rsidR="008F7B73" w:rsidRPr="008F7B73">
        <w:rPr>
          <w:rFonts w:cstheme="minorHAnsi"/>
          <w:sz w:val="20"/>
          <w:szCs w:val="20"/>
        </w:rPr>
        <w:t>, Visual S</w:t>
      </w:r>
      <w:r w:rsidR="005A291E">
        <w:rPr>
          <w:rFonts w:cstheme="minorHAnsi"/>
          <w:sz w:val="20"/>
          <w:szCs w:val="20"/>
        </w:rPr>
        <w:t xml:space="preserve">tudio, </w:t>
      </w:r>
      <w:proofErr w:type="spellStart"/>
      <w:r w:rsidR="005A291E">
        <w:rPr>
          <w:rFonts w:cstheme="minorHAnsi"/>
          <w:sz w:val="20"/>
          <w:szCs w:val="20"/>
        </w:rPr>
        <w:t>Jupyter</w:t>
      </w:r>
      <w:proofErr w:type="spellEnd"/>
      <w:r w:rsidR="005A291E">
        <w:rPr>
          <w:rFonts w:cstheme="minorHAnsi"/>
          <w:sz w:val="20"/>
          <w:szCs w:val="20"/>
        </w:rPr>
        <w:t xml:space="preserve"> Notebook</w:t>
      </w:r>
      <w:r w:rsidR="00C20C0F">
        <w:rPr>
          <w:rFonts w:cstheme="minorHAnsi"/>
          <w:sz w:val="20"/>
          <w:szCs w:val="20"/>
        </w:rPr>
        <w:t xml:space="preserve">, </w:t>
      </w:r>
      <w:r w:rsidR="00C20C0F" w:rsidRPr="00C20C0F">
        <w:rPr>
          <w:rFonts w:cstheme="minorHAnsi"/>
          <w:sz w:val="20"/>
          <w:szCs w:val="20"/>
        </w:rPr>
        <w:t>Oracle E-Business suite</w:t>
      </w:r>
      <w:r w:rsidR="00C20C0F">
        <w:rPr>
          <w:rFonts w:cstheme="minorHAnsi"/>
          <w:sz w:val="20"/>
          <w:szCs w:val="20"/>
        </w:rPr>
        <w:t>, Oracle Cloud HCM</w:t>
      </w:r>
    </w:p>
    <w:sectPr w:rsidR="008F7B73" w:rsidRPr="008F7B73" w:rsidSect="00F96ABC">
      <w:footerReference w:type="default" r:id="rId16"/>
      <w:headerReference w:type="first" r:id="rId17"/>
      <w:footerReference w:type="first" r:id="rId18"/>
      <w:type w:val="continuous"/>
      <w:pgSz w:w="12240" w:h="15840" w:code="1"/>
      <w:pgMar w:top="720" w:right="1440" w:bottom="1080" w:left="1440" w:header="432" w:footer="64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AA3F0" w14:textId="77777777" w:rsidR="00DC5EF0" w:rsidRDefault="00DC5EF0" w:rsidP="00F534FB">
      <w:pPr>
        <w:spacing w:after="0"/>
      </w:pPr>
      <w:r>
        <w:separator/>
      </w:r>
    </w:p>
  </w:endnote>
  <w:endnote w:type="continuationSeparator" w:id="0">
    <w:p w14:paraId="5802D2AF" w14:textId="77777777" w:rsidR="00DC5EF0" w:rsidRDefault="00DC5EF0"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127CBCB9" w14:textId="77777777" w:rsidR="00056FE7" w:rsidRDefault="00056FE7">
        <w:pPr>
          <w:pStyle w:val="Footer"/>
        </w:pPr>
        <w:r>
          <w:fldChar w:fldCharType="begin"/>
        </w:r>
        <w:r>
          <w:instrText xml:space="preserve"> PAGE   \* MERGEFORMAT </w:instrText>
        </w:r>
        <w:r>
          <w:fldChar w:fldCharType="separate"/>
        </w:r>
        <w:r w:rsidR="00E54C40">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87089"/>
      <w:docPartObj>
        <w:docPartGallery w:val="Page Numbers (Bottom of Page)"/>
        <w:docPartUnique/>
      </w:docPartObj>
    </w:sdtPr>
    <w:sdtEndPr>
      <w:rPr>
        <w:noProof/>
      </w:rPr>
    </w:sdtEndPr>
    <w:sdtContent>
      <w:p w14:paraId="50283D68" w14:textId="722566A0" w:rsidR="002D4706" w:rsidRDefault="002D4706">
        <w:pPr>
          <w:pStyle w:val="Footer"/>
        </w:pPr>
        <w:r>
          <w:fldChar w:fldCharType="begin"/>
        </w:r>
        <w:r>
          <w:instrText xml:space="preserve"> PAGE   \* MERGEFORMAT </w:instrText>
        </w:r>
        <w:r>
          <w:fldChar w:fldCharType="separate"/>
        </w:r>
        <w:r w:rsidR="009D6EE1">
          <w:rPr>
            <w:noProof/>
          </w:rPr>
          <w:t>1</w:t>
        </w:r>
        <w:r>
          <w:rPr>
            <w:noProof/>
          </w:rPr>
          <w:fldChar w:fldCharType="end"/>
        </w:r>
      </w:p>
    </w:sdtContent>
  </w:sdt>
  <w:p w14:paraId="6E7C4743" w14:textId="77777777" w:rsidR="0085594A" w:rsidRDefault="0085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FCAF5" w14:textId="77777777" w:rsidR="00DC5EF0" w:rsidRDefault="00DC5EF0" w:rsidP="00F534FB">
      <w:pPr>
        <w:spacing w:after="0"/>
      </w:pPr>
      <w:r>
        <w:separator/>
      </w:r>
    </w:p>
  </w:footnote>
  <w:footnote w:type="continuationSeparator" w:id="0">
    <w:p w14:paraId="6242BDE4" w14:textId="77777777" w:rsidR="00DC5EF0" w:rsidRDefault="00DC5EF0"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BCB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27CBCBB" wp14:editId="127CBCBC">
              <wp:simplePos x="0" y="0"/>
              <wp:positionH relativeFrom="page">
                <wp:align>right</wp:align>
              </wp:positionH>
              <wp:positionV relativeFrom="page">
                <wp:align>top</wp:align>
              </wp:positionV>
              <wp:extent cx="7772400" cy="2000250"/>
              <wp:effectExtent l="0" t="0" r="9525"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0E120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hvAAMAAH8GAAAOAAAAZHJzL2Uyb0RvYy54bWysVclu2zAQvRfoPxC8O7IVOV4QObCduiiQ&#10;JkGSImeGomwBFIcl6SUt+u8dkpKyNAGKogdT5HA4M+/N4tOzQy3JThhbgcrp4KhPiVAcikqtc/rt&#10;btUbU2IdUwWToEROH4WlZ7OPH073eipS2IAshCFoRNnpXud045yeJonlG1EzewRaKLwswdTM4dGs&#10;k8KwPVqvZZL2+yfJHkyhDXBhLUrP4yWdBftlKbi7KksrHJE5xdhcWE1YH/yazE7ZdG2Y3lS8CYP9&#10;QxQ1qxQ67UydM8fI1lR/mKorbsBC6Y441AmUZcVFwIBoBv1XaG43TIuABcmxuqPJ/j+z/HJ3bUhV&#10;YO4oUazGFN0gaUytpSCDAEkc3IV1HhzuIqify8H4+Hy0Ouktssm4lx0vjnuTbLzoDUbpeDFM5/OT&#10;T9kv/7oQfIo/MMxVO9EyjJK/g9Ak25MzSp7sULJjmNCBT18S4mq/IdJkr+00IPN1ELa3+tqgsj9Z&#10;3Ho0h9LU/otJIIdQEY9dRXikHIWj0SjN+lg4HO+w3vrpMNQMOm2fa2PdZwE18ZucGmQv0MZ2GEuM&#10;r1Xx3izIqlhVUoaDL3OxlCbicYc0PJXb+isUDUZ02pQpirGYo3jSijGS0CzeSiDhhQOpvBsF3mGM&#10;xUsCP5GGQIh7lMLrSXUjSiwGBB4D6SxHp4xzoVysCrvB3Ebx8N1YgkFvuUT/ne3GwEvsre0YZaPv&#10;n4rQxd3jfmDoncDi4+5F8AzKdY/rSoF5y4BEVI3nqN+SFKnxLD1A8YitYiDOEKv5qsKMXzDrrpnB&#10;oYFVgoPQXeFSStjnFJodJRswP96Se31sBLylZI9DKKf2+5YZQYn8orDLJ4Ms81MrHLLhKMWDeX7z&#10;8PxGbeslhLYgGF3Yen0n221poL7HeTn3XvGKKY6+c8qdaQ9LF4cjTlwu5vOghpNKM3ehbjV2bUye&#10;r+i7wz0zuil7hx1zCe3AYtNX1R91fT4UzLcOyiq0xhOvDd845UIRNxPZj9Hn56D19L8x+w0AAP//&#10;AwBQSwMEFAAGAAgAAAAhANx7HfLaAAAABgEAAA8AAABkcnMvZG93bnJldi54bWxMj8FOwzAQRO9I&#10;/IO1SFwQtZsCQiGbCpAQvabA3Ym3SVR7HcVuk/49Lhd6GWk0q5m3xXp2VhxpDL1nhOVCgSBuvOm5&#10;Rfj++rh/BhGiZqOtZ0I4UYB1eX1V6Nz4iSs6bmMrUgmHXCN0MQ65lKHpyOmw8ANxynZ+dDomO7bS&#10;jHpK5c7KTKkn6XTPaaHTA7131Oy3B4fwaXna/Li7/W7zdqoU9fVQrWrE25v59QVEpDn+H8MZP6FD&#10;mZhqf2AThEVIj8Q/PWdZ9pB8jbBaPiqQZSEv8ctfAAAA//8DAFBLAQItABQABgAIAAAAIQC2gziS&#10;/gAAAOEBAAATAAAAAAAAAAAAAAAAAAAAAABbQ29udGVudF9UeXBlc10ueG1sUEsBAi0AFAAGAAgA&#10;AAAhADj9If/WAAAAlAEAAAsAAAAAAAAAAAAAAAAALwEAAF9yZWxzLy5yZWxzUEsBAi0AFAAGAAgA&#10;AAAhADhN2G8AAwAAfwYAAA4AAAAAAAAAAAAAAAAALgIAAGRycy9lMm9Eb2MueG1sUEsBAi0AFAAG&#10;AAgAAAAhANx7HfLaAAAABgEAAA8AAAAAAAAAAAAAAAAAWgUAAGRycy9kb3ducmV2LnhtbFBLBQYA&#10;AAAABAAEAPMAAABhBgAAAAA=&#10;" fillcolor="#e9e9ee [351]"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1193B8F"/>
    <w:multiLevelType w:val="hybridMultilevel"/>
    <w:tmpl w:val="579423B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6281D"/>
    <w:multiLevelType w:val="hybridMultilevel"/>
    <w:tmpl w:val="26088DDC"/>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12199"/>
    <w:multiLevelType w:val="hybridMultilevel"/>
    <w:tmpl w:val="28CED258"/>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975F8"/>
    <w:multiLevelType w:val="hybridMultilevel"/>
    <w:tmpl w:val="F20E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C0621C"/>
    <w:multiLevelType w:val="hybridMultilevel"/>
    <w:tmpl w:val="2EFCD382"/>
    <w:lvl w:ilvl="0" w:tplc="B5063168">
      <w:numFmt w:val="bullet"/>
      <w:lvlText w:val="•"/>
      <w:lvlJc w:val="left"/>
      <w:pPr>
        <w:ind w:left="720" w:hanging="360"/>
      </w:pPr>
      <w:rPr>
        <w:rFonts w:ascii="Calibri Light" w:eastAsiaTheme="minorHAnsi" w:hAnsi="Calibri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74A7F"/>
    <w:multiLevelType w:val="hybridMultilevel"/>
    <w:tmpl w:val="3E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FA85D59"/>
    <w:multiLevelType w:val="hybridMultilevel"/>
    <w:tmpl w:val="D2E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092160"/>
    <w:multiLevelType w:val="hybridMultilevel"/>
    <w:tmpl w:val="2F8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F797E"/>
    <w:multiLevelType w:val="hybridMultilevel"/>
    <w:tmpl w:val="475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7D0DEE"/>
    <w:multiLevelType w:val="hybridMultilevel"/>
    <w:tmpl w:val="397EE78A"/>
    <w:lvl w:ilvl="0" w:tplc="B5063168">
      <w:numFmt w:val="bullet"/>
      <w:lvlText w:val="•"/>
      <w:lvlJc w:val="left"/>
      <w:pPr>
        <w:ind w:left="2700" w:hanging="720"/>
      </w:pPr>
      <w:rPr>
        <w:rFonts w:ascii="Calibri Light" w:eastAsiaTheme="minorHAnsi" w:hAnsi="Calibri Light"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EA5CAF"/>
    <w:multiLevelType w:val="hybridMultilevel"/>
    <w:tmpl w:val="ED10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D19BF"/>
    <w:multiLevelType w:val="hybridMultilevel"/>
    <w:tmpl w:val="F836C8F6"/>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50163"/>
    <w:multiLevelType w:val="hybridMultilevel"/>
    <w:tmpl w:val="B122DA1A"/>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04B33"/>
    <w:multiLevelType w:val="hybridMultilevel"/>
    <w:tmpl w:val="2B829A8E"/>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D1878"/>
    <w:multiLevelType w:val="hybridMultilevel"/>
    <w:tmpl w:val="F4981484"/>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30F93"/>
    <w:multiLevelType w:val="hybridMultilevel"/>
    <w:tmpl w:val="72B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76F61"/>
    <w:multiLevelType w:val="hybridMultilevel"/>
    <w:tmpl w:val="615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24E13"/>
    <w:multiLevelType w:val="hybridMultilevel"/>
    <w:tmpl w:val="D454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D20BD"/>
    <w:multiLevelType w:val="hybridMultilevel"/>
    <w:tmpl w:val="2508263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25D76"/>
    <w:multiLevelType w:val="hybridMultilevel"/>
    <w:tmpl w:val="8D5ED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9"/>
    <w:lvlOverride w:ilvl="0">
      <w:startOverride w:val="1"/>
    </w:lvlOverride>
  </w:num>
  <w:num w:numId="3">
    <w:abstractNumId w:val="14"/>
  </w:num>
  <w:num w:numId="4">
    <w:abstractNumId w:val="2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9"/>
  </w:num>
  <w:num w:numId="17">
    <w:abstractNumId w:val="27"/>
  </w:num>
  <w:num w:numId="18">
    <w:abstractNumId w:val="29"/>
  </w:num>
  <w:num w:numId="19">
    <w:abstractNumId w:val="12"/>
  </w:num>
  <w:num w:numId="20">
    <w:abstractNumId w:val="31"/>
  </w:num>
  <w:num w:numId="21">
    <w:abstractNumId w:val="15"/>
  </w:num>
  <w:num w:numId="22">
    <w:abstractNumId w:val="25"/>
  </w:num>
  <w:num w:numId="23">
    <w:abstractNumId w:val="28"/>
  </w:num>
  <w:num w:numId="24">
    <w:abstractNumId w:val="10"/>
  </w:num>
  <w:num w:numId="25">
    <w:abstractNumId w:val="11"/>
  </w:num>
  <w:num w:numId="26">
    <w:abstractNumId w:val="32"/>
  </w:num>
  <w:num w:numId="27">
    <w:abstractNumId w:val="24"/>
  </w:num>
  <w:num w:numId="28">
    <w:abstractNumId w:val="33"/>
  </w:num>
  <w:num w:numId="29">
    <w:abstractNumId w:val="21"/>
  </w:num>
  <w:num w:numId="30">
    <w:abstractNumId w:val="26"/>
  </w:num>
  <w:num w:numId="31">
    <w:abstractNumId w:val="30"/>
  </w:num>
  <w:num w:numId="32">
    <w:abstractNumId w:val="18"/>
  </w:num>
  <w:num w:numId="33">
    <w:abstractNumId w:val="20"/>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F2"/>
    <w:rsid w:val="00002750"/>
    <w:rsid w:val="00004D4E"/>
    <w:rsid w:val="00011356"/>
    <w:rsid w:val="00011895"/>
    <w:rsid w:val="00013293"/>
    <w:rsid w:val="00013818"/>
    <w:rsid w:val="00024730"/>
    <w:rsid w:val="000348ED"/>
    <w:rsid w:val="00040CF1"/>
    <w:rsid w:val="0004158B"/>
    <w:rsid w:val="00051DFD"/>
    <w:rsid w:val="00056FE7"/>
    <w:rsid w:val="000570FF"/>
    <w:rsid w:val="00057244"/>
    <w:rsid w:val="00061C1E"/>
    <w:rsid w:val="0006454B"/>
    <w:rsid w:val="00066C30"/>
    <w:rsid w:val="00075B13"/>
    <w:rsid w:val="00075E58"/>
    <w:rsid w:val="00092692"/>
    <w:rsid w:val="00096203"/>
    <w:rsid w:val="000A0229"/>
    <w:rsid w:val="000A0EB6"/>
    <w:rsid w:val="000E24AC"/>
    <w:rsid w:val="000E4A73"/>
    <w:rsid w:val="000F0AB6"/>
    <w:rsid w:val="000F79EA"/>
    <w:rsid w:val="00105301"/>
    <w:rsid w:val="00111E15"/>
    <w:rsid w:val="00127AD6"/>
    <w:rsid w:val="00134F92"/>
    <w:rsid w:val="00137DC1"/>
    <w:rsid w:val="00140947"/>
    <w:rsid w:val="00143224"/>
    <w:rsid w:val="00145635"/>
    <w:rsid w:val="00145B33"/>
    <w:rsid w:val="001468F3"/>
    <w:rsid w:val="00152C3A"/>
    <w:rsid w:val="001539C4"/>
    <w:rsid w:val="00162BEE"/>
    <w:rsid w:val="001659AC"/>
    <w:rsid w:val="00171E1B"/>
    <w:rsid w:val="00182F07"/>
    <w:rsid w:val="001858BD"/>
    <w:rsid w:val="00192573"/>
    <w:rsid w:val="00194A3D"/>
    <w:rsid w:val="00197261"/>
    <w:rsid w:val="001A2A99"/>
    <w:rsid w:val="001A6641"/>
    <w:rsid w:val="001B0811"/>
    <w:rsid w:val="001B3AD5"/>
    <w:rsid w:val="001B3B5F"/>
    <w:rsid w:val="001B720C"/>
    <w:rsid w:val="001C0DEE"/>
    <w:rsid w:val="001C224E"/>
    <w:rsid w:val="001C3957"/>
    <w:rsid w:val="001C46E5"/>
    <w:rsid w:val="001C711F"/>
    <w:rsid w:val="001E08A4"/>
    <w:rsid w:val="001F47CB"/>
    <w:rsid w:val="002046AC"/>
    <w:rsid w:val="0020735F"/>
    <w:rsid w:val="002146F8"/>
    <w:rsid w:val="00215593"/>
    <w:rsid w:val="00217917"/>
    <w:rsid w:val="002372E8"/>
    <w:rsid w:val="0023768B"/>
    <w:rsid w:val="00243AD6"/>
    <w:rsid w:val="00250040"/>
    <w:rsid w:val="0025163F"/>
    <w:rsid w:val="00254330"/>
    <w:rsid w:val="00260F01"/>
    <w:rsid w:val="00275C94"/>
    <w:rsid w:val="00277638"/>
    <w:rsid w:val="0028164F"/>
    <w:rsid w:val="002823BE"/>
    <w:rsid w:val="00284693"/>
    <w:rsid w:val="00293A63"/>
    <w:rsid w:val="00297ED0"/>
    <w:rsid w:val="002A1906"/>
    <w:rsid w:val="002A4EDA"/>
    <w:rsid w:val="002B01E3"/>
    <w:rsid w:val="002B3FC8"/>
    <w:rsid w:val="002D4706"/>
    <w:rsid w:val="002F10E7"/>
    <w:rsid w:val="002F4CE1"/>
    <w:rsid w:val="002F69E4"/>
    <w:rsid w:val="00300A98"/>
    <w:rsid w:val="0030724A"/>
    <w:rsid w:val="0030788A"/>
    <w:rsid w:val="00312C83"/>
    <w:rsid w:val="00316CE4"/>
    <w:rsid w:val="00323C3F"/>
    <w:rsid w:val="003279A4"/>
    <w:rsid w:val="00337114"/>
    <w:rsid w:val="0035004C"/>
    <w:rsid w:val="003571C8"/>
    <w:rsid w:val="00367972"/>
    <w:rsid w:val="003734FC"/>
    <w:rsid w:val="00383057"/>
    <w:rsid w:val="00387977"/>
    <w:rsid w:val="0039703C"/>
    <w:rsid w:val="003974BB"/>
    <w:rsid w:val="003A091E"/>
    <w:rsid w:val="003A32E9"/>
    <w:rsid w:val="003D2C06"/>
    <w:rsid w:val="003D46B1"/>
    <w:rsid w:val="003E5D64"/>
    <w:rsid w:val="00403149"/>
    <w:rsid w:val="004037EF"/>
    <w:rsid w:val="00405BAD"/>
    <w:rsid w:val="004113D8"/>
    <w:rsid w:val="0041612C"/>
    <w:rsid w:val="00416463"/>
    <w:rsid w:val="00423827"/>
    <w:rsid w:val="00437B8B"/>
    <w:rsid w:val="00437FD7"/>
    <w:rsid w:val="004467FF"/>
    <w:rsid w:val="004537F6"/>
    <w:rsid w:val="00462A4A"/>
    <w:rsid w:val="00463B98"/>
    <w:rsid w:val="00465113"/>
    <w:rsid w:val="00467F3F"/>
    <w:rsid w:val="004727C2"/>
    <w:rsid w:val="00476144"/>
    <w:rsid w:val="004915EA"/>
    <w:rsid w:val="00492767"/>
    <w:rsid w:val="00496124"/>
    <w:rsid w:val="004A4493"/>
    <w:rsid w:val="004B6A2A"/>
    <w:rsid w:val="004C0172"/>
    <w:rsid w:val="004C1AF6"/>
    <w:rsid w:val="004C2ED0"/>
    <w:rsid w:val="004C389B"/>
    <w:rsid w:val="004C5C49"/>
    <w:rsid w:val="004D0521"/>
    <w:rsid w:val="004D128F"/>
    <w:rsid w:val="004D3EB1"/>
    <w:rsid w:val="004D465D"/>
    <w:rsid w:val="004E2794"/>
    <w:rsid w:val="004E77A5"/>
    <w:rsid w:val="004F1057"/>
    <w:rsid w:val="004F199F"/>
    <w:rsid w:val="00510561"/>
    <w:rsid w:val="005106C0"/>
    <w:rsid w:val="00512942"/>
    <w:rsid w:val="005247B7"/>
    <w:rsid w:val="005324B1"/>
    <w:rsid w:val="005372FA"/>
    <w:rsid w:val="00543E7C"/>
    <w:rsid w:val="00556337"/>
    <w:rsid w:val="005610A4"/>
    <w:rsid w:val="005611C3"/>
    <w:rsid w:val="00562422"/>
    <w:rsid w:val="00565B06"/>
    <w:rsid w:val="00574328"/>
    <w:rsid w:val="00575C01"/>
    <w:rsid w:val="00581515"/>
    <w:rsid w:val="00582623"/>
    <w:rsid w:val="005826C2"/>
    <w:rsid w:val="0059085F"/>
    <w:rsid w:val="00590F7E"/>
    <w:rsid w:val="005A291E"/>
    <w:rsid w:val="005A459B"/>
    <w:rsid w:val="005A74EC"/>
    <w:rsid w:val="005A79F0"/>
    <w:rsid w:val="005B3D67"/>
    <w:rsid w:val="005B437C"/>
    <w:rsid w:val="005C2E7E"/>
    <w:rsid w:val="005D0108"/>
    <w:rsid w:val="005E088C"/>
    <w:rsid w:val="005E573F"/>
    <w:rsid w:val="005E6E43"/>
    <w:rsid w:val="005F2366"/>
    <w:rsid w:val="005F4455"/>
    <w:rsid w:val="006104FF"/>
    <w:rsid w:val="00614B7C"/>
    <w:rsid w:val="0062239B"/>
    <w:rsid w:val="00625B8A"/>
    <w:rsid w:val="006267E1"/>
    <w:rsid w:val="00644D4E"/>
    <w:rsid w:val="00646D01"/>
    <w:rsid w:val="00663536"/>
    <w:rsid w:val="006648D4"/>
    <w:rsid w:val="00665C9E"/>
    <w:rsid w:val="00673F18"/>
    <w:rsid w:val="00675641"/>
    <w:rsid w:val="00676CEB"/>
    <w:rsid w:val="00683A86"/>
    <w:rsid w:val="0069300B"/>
    <w:rsid w:val="00694A43"/>
    <w:rsid w:val="006A4C72"/>
    <w:rsid w:val="006C4756"/>
    <w:rsid w:val="006D65F8"/>
    <w:rsid w:val="006F2044"/>
    <w:rsid w:val="006F4D23"/>
    <w:rsid w:val="007073BE"/>
    <w:rsid w:val="007111B3"/>
    <w:rsid w:val="0071636E"/>
    <w:rsid w:val="007175B9"/>
    <w:rsid w:val="00720262"/>
    <w:rsid w:val="007215A9"/>
    <w:rsid w:val="007253E8"/>
    <w:rsid w:val="00735140"/>
    <w:rsid w:val="0073645E"/>
    <w:rsid w:val="007366E5"/>
    <w:rsid w:val="007407B6"/>
    <w:rsid w:val="00745196"/>
    <w:rsid w:val="00755346"/>
    <w:rsid w:val="00776E3A"/>
    <w:rsid w:val="007850D1"/>
    <w:rsid w:val="007857C8"/>
    <w:rsid w:val="00785FEB"/>
    <w:rsid w:val="00785FF6"/>
    <w:rsid w:val="00790E98"/>
    <w:rsid w:val="00791DDF"/>
    <w:rsid w:val="00797D88"/>
    <w:rsid w:val="007A0F44"/>
    <w:rsid w:val="007A729F"/>
    <w:rsid w:val="007B3F4F"/>
    <w:rsid w:val="007C02C8"/>
    <w:rsid w:val="007C0E0E"/>
    <w:rsid w:val="007C153D"/>
    <w:rsid w:val="007C333C"/>
    <w:rsid w:val="007C34A8"/>
    <w:rsid w:val="007E7052"/>
    <w:rsid w:val="007F71A4"/>
    <w:rsid w:val="007F73B7"/>
    <w:rsid w:val="00800A1B"/>
    <w:rsid w:val="008030EE"/>
    <w:rsid w:val="0080329F"/>
    <w:rsid w:val="00804AD6"/>
    <w:rsid w:val="0081196E"/>
    <w:rsid w:val="00812148"/>
    <w:rsid w:val="00814B43"/>
    <w:rsid w:val="00814FA5"/>
    <w:rsid w:val="00816010"/>
    <w:rsid w:val="00825C15"/>
    <w:rsid w:val="0083016A"/>
    <w:rsid w:val="00846AAE"/>
    <w:rsid w:val="00850C80"/>
    <w:rsid w:val="008553C0"/>
    <w:rsid w:val="0085594A"/>
    <w:rsid w:val="00855E4A"/>
    <w:rsid w:val="008617FE"/>
    <w:rsid w:val="00867081"/>
    <w:rsid w:val="0087496F"/>
    <w:rsid w:val="00875A8A"/>
    <w:rsid w:val="00880F3C"/>
    <w:rsid w:val="00891DF2"/>
    <w:rsid w:val="008978E8"/>
    <w:rsid w:val="00897A0A"/>
    <w:rsid w:val="008A02C4"/>
    <w:rsid w:val="008A49A0"/>
    <w:rsid w:val="008A5DE8"/>
    <w:rsid w:val="008A6538"/>
    <w:rsid w:val="008C4B9E"/>
    <w:rsid w:val="008D4FC8"/>
    <w:rsid w:val="008D57A5"/>
    <w:rsid w:val="008D5A80"/>
    <w:rsid w:val="008E3C10"/>
    <w:rsid w:val="008E5483"/>
    <w:rsid w:val="008E7D15"/>
    <w:rsid w:val="008F4532"/>
    <w:rsid w:val="008F73BB"/>
    <w:rsid w:val="008F7B73"/>
    <w:rsid w:val="00906FD4"/>
    <w:rsid w:val="009205F2"/>
    <w:rsid w:val="0092500E"/>
    <w:rsid w:val="00933CCA"/>
    <w:rsid w:val="0093795C"/>
    <w:rsid w:val="009404DA"/>
    <w:rsid w:val="009411E8"/>
    <w:rsid w:val="009523FF"/>
    <w:rsid w:val="00952C89"/>
    <w:rsid w:val="009540F4"/>
    <w:rsid w:val="00956B75"/>
    <w:rsid w:val="00966DD8"/>
    <w:rsid w:val="00991853"/>
    <w:rsid w:val="009918BB"/>
    <w:rsid w:val="009931F7"/>
    <w:rsid w:val="00994768"/>
    <w:rsid w:val="009A2241"/>
    <w:rsid w:val="009A3F4C"/>
    <w:rsid w:val="009B4952"/>
    <w:rsid w:val="009C1767"/>
    <w:rsid w:val="009C63EE"/>
    <w:rsid w:val="009D0878"/>
    <w:rsid w:val="009D449D"/>
    <w:rsid w:val="009D47A6"/>
    <w:rsid w:val="009D6EE1"/>
    <w:rsid w:val="009E1C54"/>
    <w:rsid w:val="009E62E6"/>
    <w:rsid w:val="009E65EC"/>
    <w:rsid w:val="009F2058"/>
    <w:rsid w:val="009F391D"/>
    <w:rsid w:val="00A01799"/>
    <w:rsid w:val="00A06F5D"/>
    <w:rsid w:val="00A1144C"/>
    <w:rsid w:val="00A1329C"/>
    <w:rsid w:val="00A25023"/>
    <w:rsid w:val="00A2760D"/>
    <w:rsid w:val="00A42CE4"/>
    <w:rsid w:val="00A52670"/>
    <w:rsid w:val="00A56B81"/>
    <w:rsid w:val="00A56CF1"/>
    <w:rsid w:val="00A6314E"/>
    <w:rsid w:val="00A77B4D"/>
    <w:rsid w:val="00A8052D"/>
    <w:rsid w:val="00A9077F"/>
    <w:rsid w:val="00A93ED0"/>
    <w:rsid w:val="00AA04BD"/>
    <w:rsid w:val="00AA276C"/>
    <w:rsid w:val="00AB673E"/>
    <w:rsid w:val="00AC7C34"/>
    <w:rsid w:val="00AD121E"/>
    <w:rsid w:val="00AD518A"/>
    <w:rsid w:val="00AD6216"/>
    <w:rsid w:val="00AE0923"/>
    <w:rsid w:val="00AE2F61"/>
    <w:rsid w:val="00AE313B"/>
    <w:rsid w:val="00AE478F"/>
    <w:rsid w:val="00AE6C88"/>
    <w:rsid w:val="00AE7650"/>
    <w:rsid w:val="00B112B1"/>
    <w:rsid w:val="00B11F2C"/>
    <w:rsid w:val="00B1221A"/>
    <w:rsid w:val="00B204FE"/>
    <w:rsid w:val="00B22157"/>
    <w:rsid w:val="00B25746"/>
    <w:rsid w:val="00B47E1E"/>
    <w:rsid w:val="00B47E24"/>
    <w:rsid w:val="00B54661"/>
    <w:rsid w:val="00B55487"/>
    <w:rsid w:val="00B761CC"/>
    <w:rsid w:val="00B763B5"/>
    <w:rsid w:val="00B90654"/>
    <w:rsid w:val="00B91175"/>
    <w:rsid w:val="00BA3E34"/>
    <w:rsid w:val="00BA71B3"/>
    <w:rsid w:val="00BA7CCF"/>
    <w:rsid w:val="00BB34BE"/>
    <w:rsid w:val="00BC0E1A"/>
    <w:rsid w:val="00BC1472"/>
    <w:rsid w:val="00BD2DD6"/>
    <w:rsid w:val="00BD55EE"/>
    <w:rsid w:val="00BF338A"/>
    <w:rsid w:val="00C0155C"/>
    <w:rsid w:val="00C04733"/>
    <w:rsid w:val="00C20C0F"/>
    <w:rsid w:val="00C21107"/>
    <w:rsid w:val="00C3233C"/>
    <w:rsid w:val="00C3763A"/>
    <w:rsid w:val="00C417E6"/>
    <w:rsid w:val="00C60281"/>
    <w:rsid w:val="00C71F19"/>
    <w:rsid w:val="00C779DA"/>
    <w:rsid w:val="00C814F7"/>
    <w:rsid w:val="00C81C04"/>
    <w:rsid w:val="00C862AF"/>
    <w:rsid w:val="00C91B4B"/>
    <w:rsid w:val="00C92D56"/>
    <w:rsid w:val="00C93DE1"/>
    <w:rsid w:val="00CA1ED0"/>
    <w:rsid w:val="00CA2E0A"/>
    <w:rsid w:val="00CA5D3D"/>
    <w:rsid w:val="00CB3192"/>
    <w:rsid w:val="00CB78FE"/>
    <w:rsid w:val="00CB7B3D"/>
    <w:rsid w:val="00CC1E5C"/>
    <w:rsid w:val="00CD1043"/>
    <w:rsid w:val="00CE2C76"/>
    <w:rsid w:val="00CF0617"/>
    <w:rsid w:val="00D014E2"/>
    <w:rsid w:val="00D046EF"/>
    <w:rsid w:val="00D11B74"/>
    <w:rsid w:val="00D22E33"/>
    <w:rsid w:val="00D25305"/>
    <w:rsid w:val="00D35BBD"/>
    <w:rsid w:val="00D37FAD"/>
    <w:rsid w:val="00D42F08"/>
    <w:rsid w:val="00D5042E"/>
    <w:rsid w:val="00D5184A"/>
    <w:rsid w:val="00D51B8D"/>
    <w:rsid w:val="00D5627D"/>
    <w:rsid w:val="00D6600D"/>
    <w:rsid w:val="00D70757"/>
    <w:rsid w:val="00D728D5"/>
    <w:rsid w:val="00D73C98"/>
    <w:rsid w:val="00D77483"/>
    <w:rsid w:val="00D77591"/>
    <w:rsid w:val="00D7797C"/>
    <w:rsid w:val="00D83EA1"/>
    <w:rsid w:val="00D85CA4"/>
    <w:rsid w:val="00DB0B61"/>
    <w:rsid w:val="00DC5EF0"/>
    <w:rsid w:val="00DD2D34"/>
    <w:rsid w:val="00DD467E"/>
    <w:rsid w:val="00DD6B7B"/>
    <w:rsid w:val="00DE136D"/>
    <w:rsid w:val="00DE4136"/>
    <w:rsid w:val="00DE4550"/>
    <w:rsid w:val="00DE6534"/>
    <w:rsid w:val="00DF0F24"/>
    <w:rsid w:val="00DF7CF5"/>
    <w:rsid w:val="00DF7F4F"/>
    <w:rsid w:val="00E03B60"/>
    <w:rsid w:val="00E066EE"/>
    <w:rsid w:val="00E07D28"/>
    <w:rsid w:val="00E30CB9"/>
    <w:rsid w:val="00E379DC"/>
    <w:rsid w:val="00E46808"/>
    <w:rsid w:val="00E5142A"/>
    <w:rsid w:val="00E54C40"/>
    <w:rsid w:val="00E5521B"/>
    <w:rsid w:val="00E61D86"/>
    <w:rsid w:val="00E61FB1"/>
    <w:rsid w:val="00E63862"/>
    <w:rsid w:val="00E665C1"/>
    <w:rsid w:val="00E72DA3"/>
    <w:rsid w:val="00E72F58"/>
    <w:rsid w:val="00E73869"/>
    <w:rsid w:val="00E745EC"/>
    <w:rsid w:val="00E97BD9"/>
    <w:rsid w:val="00EA5896"/>
    <w:rsid w:val="00EB2F38"/>
    <w:rsid w:val="00EB4732"/>
    <w:rsid w:val="00ED2C3B"/>
    <w:rsid w:val="00ED6F27"/>
    <w:rsid w:val="00EE0848"/>
    <w:rsid w:val="00F03B1E"/>
    <w:rsid w:val="00F03F2C"/>
    <w:rsid w:val="00F1202D"/>
    <w:rsid w:val="00F217AB"/>
    <w:rsid w:val="00F35A06"/>
    <w:rsid w:val="00F3682B"/>
    <w:rsid w:val="00F435D3"/>
    <w:rsid w:val="00F46425"/>
    <w:rsid w:val="00F5078D"/>
    <w:rsid w:val="00F534FB"/>
    <w:rsid w:val="00F56FFE"/>
    <w:rsid w:val="00F855CD"/>
    <w:rsid w:val="00F904FC"/>
    <w:rsid w:val="00F92560"/>
    <w:rsid w:val="00F935BF"/>
    <w:rsid w:val="00F94EB5"/>
    <w:rsid w:val="00F96ABC"/>
    <w:rsid w:val="00FA06C9"/>
    <w:rsid w:val="00FA4359"/>
    <w:rsid w:val="00FA4C84"/>
    <w:rsid w:val="00FA5F4E"/>
    <w:rsid w:val="00FB0F18"/>
    <w:rsid w:val="00FC607E"/>
    <w:rsid w:val="00FD190B"/>
    <w:rsid w:val="00FE14B6"/>
    <w:rsid w:val="00FE18B2"/>
    <w:rsid w:val="00FE7443"/>
    <w:rsid w:val="00FF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BC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891DF2"/>
    <w:pPr>
      <w:ind w:left="720"/>
      <w:contextualSpacing/>
    </w:pPr>
  </w:style>
  <w:style w:type="character" w:styleId="Hyperlink">
    <w:name w:val="Hyperlink"/>
    <w:basedOn w:val="DefaultParagraphFont"/>
    <w:uiPriority w:val="99"/>
    <w:unhideWhenUsed/>
    <w:rsid w:val="0081196E"/>
    <w:rPr>
      <w:color w:val="6B9F25" w:themeColor="hyperlink"/>
      <w:u w:val="single"/>
    </w:rPr>
  </w:style>
  <w:style w:type="character" w:customStyle="1" w:styleId="UnresolvedMention">
    <w:name w:val="Unresolved Mention"/>
    <w:basedOn w:val="DefaultParagraphFont"/>
    <w:uiPriority w:val="99"/>
    <w:semiHidden/>
    <w:unhideWhenUsed/>
    <w:rsid w:val="008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kassie-lu-67286b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kassielu@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assielu.github.io/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ie\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DF284EABB849CABEE1D264B4F6E23B"/>
        <w:category>
          <w:name w:val="General"/>
          <w:gallery w:val="placeholder"/>
        </w:category>
        <w:types>
          <w:type w:val="bbPlcHdr"/>
        </w:types>
        <w:behaviors>
          <w:behavior w:val="content"/>
        </w:behaviors>
        <w:guid w:val="{7F0FAC75-BD2D-4B2F-9858-ADC05A3B79A0}"/>
      </w:docPartPr>
      <w:docPartBody>
        <w:p w:rsidR="00327795" w:rsidRDefault="00E172EA">
          <w:pPr>
            <w:pStyle w:val="92DF284EABB849CABEE1D264B4F6E23B"/>
          </w:pPr>
          <w:r w:rsidRPr="009D0878">
            <w:t>Address</w:t>
          </w:r>
        </w:p>
      </w:docPartBody>
    </w:docPart>
    <w:docPart>
      <w:docPartPr>
        <w:name w:val="31CB3241B97F42BBBD67CBBA23CCF1F0"/>
        <w:category>
          <w:name w:val="General"/>
          <w:gallery w:val="placeholder"/>
        </w:category>
        <w:types>
          <w:type w:val="bbPlcHdr"/>
        </w:types>
        <w:behaviors>
          <w:behavior w:val="content"/>
        </w:behaviors>
        <w:guid w:val="{C5FC1290-CFB1-4EA3-AAD3-6927841A7190}"/>
      </w:docPartPr>
      <w:docPartBody>
        <w:p w:rsidR="00327795" w:rsidRDefault="00E172EA">
          <w:pPr>
            <w:pStyle w:val="31CB3241B97F42BBBD67CBBA23CCF1F0"/>
          </w:pPr>
          <w:r w:rsidRPr="009D0878">
            <w:t>Phone</w:t>
          </w:r>
        </w:p>
      </w:docPartBody>
    </w:docPart>
    <w:docPart>
      <w:docPartPr>
        <w:name w:val="06B7970FD1AC47E9BC1C18D10A0D42A2"/>
        <w:category>
          <w:name w:val="General"/>
          <w:gallery w:val="placeholder"/>
        </w:category>
        <w:types>
          <w:type w:val="bbPlcHdr"/>
        </w:types>
        <w:behaviors>
          <w:behavior w:val="content"/>
        </w:behaviors>
        <w:guid w:val="{3D4A25AC-D63F-4CD7-9143-A7089EE43DCA}"/>
      </w:docPartPr>
      <w:docPartBody>
        <w:p w:rsidR="00327795" w:rsidRDefault="00E172EA">
          <w:pPr>
            <w:pStyle w:val="06B7970FD1AC47E9BC1C18D10A0D42A2"/>
          </w:pPr>
          <w:r w:rsidRPr="009D0878">
            <w:t>Email</w:t>
          </w:r>
        </w:p>
      </w:docPartBody>
    </w:docPart>
    <w:docPart>
      <w:docPartPr>
        <w:name w:val="B20AD266E21E4355B05C62F118955AE3"/>
        <w:category>
          <w:name w:val="General"/>
          <w:gallery w:val="placeholder"/>
        </w:category>
        <w:types>
          <w:type w:val="bbPlcHdr"/>
        </w:types>
        <w:behaviors>
          <w:behavior w:val="content"/>
        </w:behaviors>
        <w:guid w:val="{B84DDA72-B9F1-43C3-BF54-29A9E3401DCB}"/>
      </w:docPartPr>
      <w:docPartBody>
        <w:p w:rsidR="00327795" w:rsidRDefault="00E172EA">
          <w:pPr>
            <w:pStyle w:val="B20AD266E21E4355B05C62F118955AE3"/>
          </w:pPr>
          <w:r w:rsidRPr="009D0878">
            <w:t>LinkedIn Profile</w:t>
          </w:r>
        </w:p>
      </w:docPartBody>
    </w:docPart>
    <w:docPart>
      <w:docPartPr>
        <w:name w:val="F174920B98C5486383F9EDC153676C76"/>
        <w:category>
          <w:name w:val="General"/>
          <w:gallery w:val="placeholder"/>
        </w:category>
        <w:types>
          <w:type w:val="bbPlcHdr"/>
        </w:types>
        <w:behaviors>
          <w:behavior w:val="content"/>
        </w:behaviors>
        <w:guid w:val="{8C69F0A0-374D-493D-8329-D163F60E025A}"/>
      </w:docPartPr>
      <w:docPartBody>
        <w:p w:rsidR="00327795" w:rsidRDefault="00E172EA">
          <w:pPr>
            <w:pStyle w:val="F174920B98C5486383F9EDC153676C76"/>
          </w:pPr>
          <w:r w:rsidRPr="00565B06">
            <w:t>Education</w:t>
          </w:r>
        </w:p>
      </w:docPartBody>
    </w:docPart>
    <w:docPart>
      <w:docPartPr>
        <w:name w:val="BB4A1F1FDA694DDF93575E632B6E589D"/>
        <w:category>
          <w:name w:val="General"/>
          <w:gallery w:val="placeholder"/>
        </w:category>
        <w:types>
          <w:type w:val="bbPlcHdr"/>
        </w:types>
        <w:behaviors>
          <w:behavior w:val="content"/>
        </w:behaviors>
        <w:guid w:val="{0AF9FA84-7FB2-4B6B-93D4-535FD2949DE0}"/>
      </w:docPartPr>
      <w:docPartBody>
        <w:p w:rsidR="00327795" w:rsidRDefault="00E172EA">
          <w:pPr>
            <w:pStyle w:val="BB4A1F1FDA694DDF93575E632B6E589D"/>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77"/>
    <w:rsid w:val="00006B71"/>
    <w:rsid w:val="00060E7A"/>
    <w:rsid w:val="0017512D"/>
    <w:rsid w:val="00327795"/>
    <w:rsid w:val="003860F1"/>
    <w:rsid w:val="003D10ED"/>
    <w:rsid w:val="00484577"/>
    <w:rsid w:val="004E582F"/>
    <w:rsid w:val="00522FA5"/>
    <w:rsid w:val="00534283"/>
    <w:rsid w:val="00541442"/>
    <w:rsid w:val="005826CA"/>
    <w:rsid w:val="005D3CC0"/>
    <w:rsid w:val="00605FFC"/>
    <w:rsid w:val="006A3838"/>
    <w:rsid w:val="006C4E8E"/>
    <w:rsid w:val="008054E3"/>
    <w:rsid w:val="008722D5"/>
    <w:rsid w:val="00AD4963"/>
    <w:rsid w:val="00B71337"/>
    <w:rsid w:val="00BE1CD7"/>
    <w:rsid w:val="00E172EA"/>
    <w:rsid w:val="00E574DD"/>
    <w:rsid w:val="00E75525"/>
    <w:rsid w:val="00FE0E9A"/>
    <w:rsid w:val="00FF2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0C7CDA31643E3B99C7B05691A46B5">
    <w:name w:val="4920C7CDA31643E3B99C7B05691A46B5"/>
  </w:style>
  <w:style w:type="paragraph" w:customStyle="1" w:styleId="BDAE9CF3E77D4346881BF9DFBC5A2D7A">
    <w:name w:val="BDAE9CF3E77D4346881BF9DFBC5A2D7A"/>
  </w:style>
  <w:style w:type="paragraph" w:customStyle="1" w:styleId="92DF284EABB849CABEE1D264B4F6E23B">
    <w:name w:val="92DF284EABB849CABEE1D264B4F6E23B"/>
  </w:style>
  <w:style w:type="paragraph" w:customStyle="1" w:styleId="31CB3241B97F42BBBD67CBBA23CCF1F0">
    <w:name w:val="31CB3241B97F42BBBD67CBBA23CCF1F0"/>
  </w:style>
  <w:style w:type="paragraph" w:customStyle="1" w:styleId="06B7970FD1AC47E9BC1C18D10A0D42A2">
    <w:name w:val="06B7970FD1AC47E9BC1C18D10A0D42A2"/>
  </w:style>
  <w:style w:type="paragraph" w:customStyle="1" w:styleId="B20AD266E21E4355B05C62F118955AE3">
    <w:name w:val="B20AD266E21E4355B05C62F118955AE3"/>
  </w:style>
  <w:style w:type="paragraph" w:customStyle="1" w:styleId="31C4B835C3B947E39883AFB00253910F">
    <w:name w:val="31C4B835C3B947E39883AFB00253910F"/>
  </w:style>
  <w:style w:type="paragraph" w:customStyle="1" w:styleId="274B77AA080743BAAF22DCB4693B651C">
    <w:name w:val="274B77AA080743BAAF22DCB4693B651C"/>
  </w:style>
  <w:style w:type="paragraph" w:customStyle="1" w:styleId="46DF459C3721437A960DBF8E2466C7B6">
    <w:name w:val="46DF459C3721437A960DBF8E2466C7B6"/>
  </w:style>
  <w:style w:type="paragraph" w:customStyle="1" w:styleId="F174920B98C5486383F9EDC153676C76">
    <w:name w:val="F174920B98C5486383F9EDC153676C76"/>
  </w:style>
  <w:style w:type="paragraph" w:customStyle="1" w:styleId="23A2F73EBE174330848DBBD0E7C8A16E">
    <w:name w:val="23A2F73EBE174330848DBBD0E7C8A16E"/>
  </w:style>
  <w:style w:type="character" w:styleId="Emphasis">
    <w:name w:val="Emphasis"/>
    <w:basedOn w:val="DefaultParagraphFont"/>
    <w:uiPriority w:val="11"/>
    <w:qFormat/>
    <w:rsid w:val="00484577"/>
    <w:rPr>
      <w:b w:val="0"/>
      <w:iCs/>
      <w:color w:val="657C9C" w:themeColor="text2" w:themeTint="BF"/>
      <w:sz w:val="26"/>
    </w:rPr>
  </w:style>
  <w:style w:type="paragraph" w:customStyle="1" w:styleId="689E249BFA2D4037A7E9E36B370DFAD4">
    <w:name w:val="689E249BFA2D4037A7E9E36B370DFAD4"/>
  </w:style>
  <w:style w:type="paragraph" w:customStyle="1" w:styleId="ACA17BB7208B4684B44B4C186E5E1789">
    <w:name w:val="ACA17BB7208B4684B44B4C186E5E1789"/>
  </w:style>
  <w:style w:type="paragraph" w:customStyle="1" w:styleId="9EC480EEBD004A53BA3039BB49AA3378">
    <w:name w:val="9EC480EEBD004A53BA3039BB49AA3378"/>
  </w:style>
  <w:style w:type="paragraph" w:customStyle="1" w:styleId="69110314BB314EA48FC91924CB26DB39">
    <w:name w:val="69110314BB314EA48FC91924CB26DB39"/>
  </w:style>
  <w:style w:type="paragraph" w:customStyle="1" w:styleId="BAB1B5A45CF14DD99503B614D36855DB">
    <w:name w:val="BAB1B5A45CF14DD99503B614D36855DB"/>
  </w:style>
  <w:style w:type="paragraph" w:customStyle="1" w:styleId="C279BB5C1294430DBFF7A80A7A099AED">
    <w:name w:val="C279BB5C1294430DBFF7A80A7A099AED"/>
  </w:style>
  <w:style w:type="paragraph" w:customStyle="1" w:styleId="C532C18175EF4370B131304411D986E5">
    <w:name w:val="C532C18175EF4370B131304411D986E5"/>
  </w:style>
  <w:style w:type="paragraph" w:customStyle="1" w:styleId="2BEBBD0C8CB0453B88932909B9C9B551">
    <w:name w:val="2BEBBD0C8CB0453B88932909B9C9B551"/>
  </w:style>
  <w:style w:type="paragraph" w:customStyle="1" w:styleId="AC363FA52A6846B9A6C463B46BB216D3">
    <w:name w:val="AC363FA52A6846B9A6C463B46BB216D3"/>
  </w:style>
  <w:style w:type="paragraph" w:customStyle="1" w:styleId="BB4A1F1FDA694DDF93575E632B6E589D">
    <w:name w:val="BB4A1F1FDA694DDF93575E632B6E589D"/>
  </w:style>
  <w:style w:type="paragraph" w:customStyle="1" w:styleId="56360ECFEEAB4E17B8AFAB7B8EA13EFD">
    <w:name w:val="56360ECFEEAB4E17B8AFAB7B8EA13EFD"/>
  </w:style>
  <w:style w:type="paragraph" w:customStyle="1" w:styleId="DCB220EFA63444559F2F515BDF1AFEFF">
    <w:name w:val="DCB220EFA63444559F2F515BDF1AFEFF"/>
  </w:style>
  <w:style w:type="paragraph" w:customStyle="1" w:styleId="4DA3B63BF4E54FE6AC8AF99035EC8E01">
    <w:name w:val="4DA3B63BF4E54FE6AC8AF99035EC8E01"/>
  </w:style>
  <w:style w:type="paragraph" w:customStyle="1" w:styleId="593D7119E1E449D5B4E54C4E8F2A9382">
    <w:name w:val="593D7119E1E449D5B4E54C4E8F2A9382"/>
  </w:style>
  <w:style w:type="paragraph" w:customStyle="1" w:styleId="50994F85493C4C23A016C60E8CD16AB2">
    <w:name w:val="50994F85493C4C23A016C60E8CD16AB2"/>
  </w:style>
  <w:style w:type="paragraph" w:customStyle="1" w:styleId="3AA76D895EE448B28BDE921147FE9C59">
    <w:name w:val="3AA76D895EE448B28BDE921147FE9C59"/>
  </w:style>
  <w:style w:type="paragraph" w:customStyle="1" w:styleId="B96ECC915E1A439DB133C5ACB1323454">
    <w:name w:val="B96ECC915E1A439DB133C5ACB1323454"/>
  </w:style>
  <w:style w:type="paragraph" w:customStyle="1" w:styleId="F02151493F4D4532887281ED2A0ADF82">
    <w:name w:val="F02151493F4D4532887281ED2A0ADF82"/>
  </w:style>
  <w:style w:type="paragraph" w:customStyle="1" w:styleId="7C790E55ECAA4A1DA852CB9583DB1726">
    <w:name w:val="7C790E55ECAA4A1DA852CB9583DB1726"/>
  </w:style>
  <w:style w:type="paragraph" w:customStyle="1" w:styleId="529645DAB18C40A489DBC4A5DA3B76AC">
    <w:name w:val="529645DAB18C40A489DBC4A5DA3B76AC"/>
  </w:style>
  <w:style w:type="paragraph" w:customStyle="1" w:styleId="2C22D85DF07847789A47939E8FCC90F4">
    <w:name w:val="2C22D85DF07847789A47939E8FCC90F4"/>
  </w:style>
  <w:style w:type="paragraph" w:customStyle="1" w:styleId="12D1359917604756A39AB4ADB8CC4392">
    <w:name w:val="12D1359917604756A39AB4ADB8CC4392"/>
  </w:style>
  <w:style w:type="paragraph" w:customStyle="1" w:styleId="AF98CC7145D540C19C0C22578899AFE6">
    <w:name w:val="AF98CC7145D540C19C0C22578899AFE6"/>
  </w:style>
  <w:style w:type="paragraph" w:customStyle="1" w:styleId="73B268024B96421B91377674F2BD0B12">
    <w:name w:val="73B268024B96421B91377674F2BD0B12"/>
  </w:style>
  <w:style w:type="paragraph" w:customStyle="1" w:styleId="848B94D11B9C45F5AA18BA9389C61E65">
    <w:name w:val="848B94D11B9C45F5AA18BA9389C61E65"/>
  </w:style>
  <w:style w:type="paragraph" w:customStyle="1" w:styleId="7C682ECDBEBF4F3891E139AB9AF6B1E0">
    <w:name w:val="7C682ECDBEBF4F3891E139AB9AF6B1E0"/>
  </w:style>
  <w:style w:type="paragraph" w:customStyle="1" w:styleId="4326FFB219294543881E037B8320226D">
    <w:name w:val="4326FFB219294543881E037B8320226D"/>
  </w:style>
  <w:style w:type="paragraph" w:customStyle="1" w:styleId="EDB37E26422048D5AABA186C35E46675">
    <w:name w:val="EDB37E26422048D5AABA186C35E46675"/>
  </w:style>
  <w:style w:type="paragraph" w:customStyle="1" w:styleId="20573D4D1931450295BDCFBFE61BEA7F">
    <w:name w:val="20573D4D1931450295BDCFBFE61BEA7F"/>
    <w:rsid w:val="00484577"/>
  </w:style>
  <w:style w:type="paragraph" w:customStyle="1" w:styleId="9ACD4D56EEFA4208B16DA5FB8DBA6E21">
    <w:name w:val="9ACD4D56EEFA4208B16DA5FB8DBA6E21"/>
    <w:rsid w:val="00484577"/>
  </w:style>
  <w:style w:type="paragraph" w:customStyle="1" w:styleId="31B1F4CE52F74ABC90AB0BB215995031">
    <w:name w:val="31B1F4CE52F74ABC90AB0BB215995031"/>
    <w:rsid w:val="00484577"/>
  </w:style>
  <w:style w:type="paragraph" w:customStyle="1" w:styleId="29687DB5A78D43BDB57C3B8D5C94D782">
    <w:name w:val="29687DB5A78D43BDB57C3B8D5C94D782"/>
    <w:rsid w:val="00484577"/>
  </w:style>
  <w:style w:type="paragraph" w:customStyle="1" w:styleId="9CB1925BFAC14829BECD0FF0BF6BA4DD">
    <w:name w:val="9CB1925BFAC14829BECD0FF0BF6BA4DD"/>
    <w:rsid w:val="00484577"/>
  </w:style>
  <w:style w:type="paragraph" w:customStyle="1" w:styleId="8262BD9EB2B14CB58D4CD1B9F47E6799">
    <w:name w:val="8262BD9EB2B14CB58D4CD1B9F47E6799"/>
    <w:rsid w:val="00484577"/>
  </w:style>
  <w:style w:type="paragraph" w:customStyle="1" w:styleId="FB6DDB366841488EB87B0C555B1336E9">
    <w:name w:val="FB6DDB366841488EB87B0C555B1336E9"/>
    <w:rsid w:val="00484577"/>
  </w:style>
  <w:style w:type="paragraph" w:customStyle="1" w:styleId="A96DAA69FC454403A0FED8B02C835CC5">
    <w:name w:val="A96DAA69FC454403A0FED8B02C835CC5"/>
    <w:rsid w:val="00484577"/>
  </w:style>
  <w:style w:type="paragraph" w:customStyle="1" w:styleId="0725C4A0CD4944549B9C9B2F682BD406">
    <w:name w:val="0725C4A0CD4944549B9C9B2F682BD406"/>
    <w:rsid w:val="00484577"/>
  </w:style>
  <w:style w:type="paragraph" w:customStyle="1" w:styleId="E93993A3D0A6429CBC76F20137416244">
    <w:name w:val="E93993A3D0A6429CBC76F20137416244"/>
    <w:rsid w:val="00484577"/>
  </w:style>
  <w:style w:type="paragraph" w:customStyle="1" w:styleId="9FBE917255374391AAB2BB59EE39A203">
    <w:name w:val="9FBE917255374391AAB2BB59EE39A203"/>
    <w:rsid w:val="00484577"/>
  </w:style>
  <w:style w:type="paragraph" w:customStyle="1" w:styleId="62DABDA1FAD84BEB8759144451E77B30">
    <w:name w:val="62DABDA1FAD84BEB8759144451E77B30"/>
    <w:rsid w:val="00484577"/>
  </w:style>
  <w:style w:type="paragraph" w:customStyle="1" w:styleId="A3697C53E44D442094EF1556E72D1155">
    <w:name w:val="A3697C53E44D442094EF1556E72D1155"/>
    <w:rsid w:val="00484577"/>
  </w:style>
  <w:style w:type="paragraph" w:customStyle="1" w:styleId="2C6D51FD95934EEE892FDC14FEE3C6FA">
    <w:name w:val="2C6D51FD95934EEE892FDC14FEE3C6FA"/>
    <w:rsid w:val="00484577"/>
  </w:style>
  <w:style w:type="paragraph" w:customStyle="1" w:styleId="DB921F86A81E42709A5BACB0207DE3B0">
    <w:name w:val="DB921F86A81E42709A5BACB0207DE3B0"/>
    <w:rsid w:val="00484577"/>
  </w:style>
  <w:style w:type="paragraph" w:customStyle="1" w:styleId="755065A6F583492290D3D3BABE1FACB7">
    <w:name w:val="755065A6F583492290D3D3BABE1FACB7"/>
    <w:rsid w:val="00484577"/>
  </w:style>
  <w:style w:type="paragraph" w:customStyle="1" w:styleId="822B67DDE854426AA1A4CCEECA0C6444">
    <w:name w:val="822B67DDE854426AA1A4CCEECA0C6444"/>
    <w:rsid w:val="00484577"/>
  </w:style>
  <w:style w:type="paragraph" w:customStyle="1" w:styleId="52F0412EE41645C1961F6BA3B2F5DF0B">
    <w:name w:val="52F0412EE41645C1961F6BA3B2F5DF0B"/>
    <w:rsid w:val="00484577"/>
  </w:style>
  <w:style w:type="paragraph" w:customStyle="1" w:styleId="3B7EAEADA6BA46B5BE0B57AE65B0F4AB">
    <w:name w:val="3B7EAEADA6BA46B5BE0B57AE65B0F4AB"/>
    <w:rsid w:val="00484577"/>
  </w:style>
  <w:style w:type="paragraph" w:customStyle="1" w:styleId="CDE9CD7722FD4BE1AF119E044B376907">
    <w:name w:val="CDE9CD7722FD4BE1AF119E044B376907"/>
    <w:rsid w:val="00484577"/>
  </w:style>
  <w:style w:type="paragraph" w:customStyle="1" w:styleId="F815DE7550E14657B94949403671EC48">
    <w:name w:val="F815DE7550E14657B94949403671EC48"/>
    <w:rsid w:val="00484577"/>
  </w:style>
  <w:style w:type="paragraph" w:customStyle="1" w:styleId="66F8A6311B4544229C73A8CE7C62791E">
    <w:name w:val="66F8A6311B4544229C73A8CE7C62791E"/>
    <w:rsid w:val="006A3838"/>
    <w:rPr>
      <w:lang w:eastAsia="en-US"/>
    </w:rPr>
  </w:style>
  <w:style w:type="paragraph" w:customStyle="1" w:styleId="058672621C5A4058B93FF691154A4EFD">
    <w:name w:val="058672621C5A4058B93FF691154A4EFD"/>
    <w:rsid w:val="006A3838"/>
    <w:rPr>
      <w:lang w:eastAsia="en-US"/>
    </w:rPr>
  </w:style>
  <w:style w:type="paragraph" w:customStyle="1" w:styleId="ABABC7B042334404ADAF8E2662B6E808">
    <w:name w:val="ABABC7B042334404ADAF8E2662B6E808"/>
    <w:rsid w:val="00E574D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413 Holly Glen Dr. Cherry Hill NJ, 08034</CompanyAddress>
  <CompanyPhone>(856) 426-9297</CompanyPhone>
  <CompanyFax/>
  <CompanyEmail>kassielu@gmail.com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f6ed6264-c37e-4d7f-b275-78a739bcdef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680CC3035CD447B4BAE1BDF5D51933" ma:contentTypeVersion="17" ma:contentTypeDescription="Create a new document." ma:contentTypeScope="" ma:versionID="da0f1c2622505ebb7d42fb6a1cc27ddc">
  <xsd:schema xmlns:xsd="http://www.w3.org/2001/XMLSchema" xmlns:xs="http://www.w3.org/2001/XMLSchema" xmlns:p="http://schemas.microsoft.com/office/2006/metadata/properties" xmlns:ns1="http://schemas.microsoft.com/sharepoint/v3" xmlns:ns3="14bae1da-7eb3-4812-a32f-67250ed4d898" xmlns:ns4="f6ed6264-c37e-4d7f-b275-78a739bcdef2" targetNamespace="http://schemas.microsoft.com/office/2006/metadata/properties" ma:root="true" ma:fieldsID="bb32bc81535e8ae21b2563ceb816695e" ns1:_="" ns3:_="" ns4:_="">
    <xsd:import namespace="http://schemas.microsoft.com/sharepoint/v3"/>
    <xsd:import namespace="14bae1da-7eb3-4812-a32f-67250ed4d898"/>
    <xsd:import namespace="f6ed6264-c37e-4d7f-b275-78a739bcde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ae1da-7eb3-4812-a32f-67250ed4d8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ed6264-c37e-4d7f-b275-78a739bcde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f6ed6264-c37e-4d7f-b275-78a739bcdef2"/>
    <ds:schemaRef ds:uri="http://schemas.microsoft.com/sharepoint/v3"/>
  </ds:schemaRefs>
</ds:datastoreItem>
</file>

<file path=customXml/itemProps4.xml><?xml version="1.0" encoding="utf-8"?>
<ds:datastoreItem xmlns:ds="http://schemas.openxmlformats.org/officeDocument/2006/customXml" ds:itemID="{A3196F36-864B-40DB-A411-FE1C946F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bae1da-7eb3-4812-a32f-67250ed4d898"/>
    <ds:schemaRef ds:uri="f6ed6264-c37e-4d7f-b275-78a739bc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596D94-8DC1-4A31-A02F-E0270470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linkedin.com/in/kassie-lu-67286b5</cp:keywords>
  <dc:description/>
  <cp:lastModifiedBy/>
  <cp:revision>1</cp:revision>
  <dcterms:created xsi:type="dcterms:W3CDTF">2021-05-28T13:31:00Z</dcterms:created>
  <dcterms:modified xsi:type="dcterms:W3CDTF">2021-05-28T13:31:00Z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0x01010054680CC3035CD447B4BAE1BDF5D51933</vt:lpwstr>
  </property>
</Properties>
</file>